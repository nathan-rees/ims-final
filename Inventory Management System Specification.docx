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B0F8" w14:textId="77777777" w:rsidR="009B4EED" w:rsidRDefault="009B4EED" w:rsidP="009B4EED">
      <w:pPr>
        <w:pStyle w:val="Heading2"/>
      </w:pPr>
    </w:p>
    <w:p w14:paraId="3C4BC2EE" w14:textId="77777777" w:rsidR="009B4EED" w:rsidRDefault="009B4EED" w:rsidP="009B4EED">
      <w:pPr>
        <w:pStyle w:val="Heading2"/>
      </w:pPr>
    </w:p>
    <w:p w14:paraId="4181FE14" w14:textId="77777777" w:rsidR="009B4EED" w:rsidRDefault="009B4EED" w:rsidP="009B4EED">
      <w:pPr>
        <w:pStyle w:val="Heading2"/>
      </w:pPr>
    </w:p>
    <w:p w14:paraId="32FD1909" w14:textId="77777777" w:rsidR="009B4EED" w:rsidRDefault="009B4EED" w:rsidP="009B4EED"/>
    <w:p w14:paraId="32B64AF5" w14:textId="77777777" w:rsidR="009B4EED" w:rsidRDefault="009B4EED" w:rsidP="009B4EED">
      <w:r w:rsidRPr="00F51776">
        <w:rPr>
          <w:noProof/>
          <w:lang w:eastAsia="en-GB"/>
        </w:rPr>
        <mc:AlternateContent>
          <mc:Choice Requires="wps">
            <w:drawing>
              <wp:anchor distT="45720" distB="45720" distL="114300" distR="114300" simplePos="0" relativeHeight="251659264" behindDoc="0" locked="0" layoutInCell="1" allowOverlap="1" wp14:anchorId="1DF90C93" wp14:editId="766415E7">
                <wp:simplePos x="0" y="0"/>
                <wp:positionH relativeFrom="margin">
                  <wp:posOffset>142875</wp:posOffset>
                </wp:positionH>
                <wp:positionV relativeFrom="paragraph">
                  <wp:posOffset>1263650</wp:posOffset>
                </wp:positionV>
                <wp:extent cx="5183505" cy="1323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323975"/>
                        </a:xfrm>
                        <a:prstGeom prst="rect">
                          <a:avLst/>
                        </a:prstGeom>
                        <a:solidFill>
                          <a:srgbClr val="FFFFFF"/>
                        </a:solidFill>
                        <a:ln w="9525">
                          <a:noFill/>
                          <a:miter lim="800000"/>
                          <a:headEnd/>
                          <a:tailEnd/>
                        </a:ln>
                      </wps:spPr>
                      <wps:txbx>
                        <w:txbxContent>
                          <w:p w14:paraId="75F56522" w14:textId="77777777" w:rsidR="00F8135C" w:rsidRPr="000F2423" w:rsidRDefault="00F8135C" w:rsidP="000F2423">
                            <w:pPr>
                              <w:rPr>
                                <w:rFonts w:ascii="Krana Fat B" w:eastAsiaTheme="majorEastAsia" w:hAnsi="Krana Fat B" w:cstheme="majorBidi"/>
                                <w:color w:val="004050"/>
                                <w:spacing w:val="-10"/>
                                <w:kern w:val="28"/>
                                <w:sz w:val="80"/>
                                <w:szCs w:val="56"/>
                              </w:rPr>
                            </w:pPr>
                            <w:r w:rsidRPr="000F2423">
                              <w:rPr>
                                <w:rFonts w:ascii="Krana Fat B" w:eastAsiaTheme="majorEastAsia" w:hAnsi="Krana Fat B" w:cstheme="majorBidi"/>
                                <w:color w:val="004050"/>
                                <w:spacing w:val="-10"/>
                                <w:kern w:val="28"/>
                                <w:sz w:val="80"/>
                                <w:szCs w:val="56"/>
                              </w:rPr>
                              <w:t>Fundamental Project Specification</w:t>
                            </w:r>
                          </w:p>
                          <w:p w14:paraId="6235C26F" w14:textId="77777777" w:rsidR="00F8135C" w:rsidRDefault="00F8135C"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90C93" id="_x0000_t202" coordsize="21600,21600" o:spt="202" path="m,l,21600r21600,l21600,xe">
                <v:stroke joinstyle="miter"/>
                <v:path gradientshapeok="t" o:connecttype="rect"/>
              </v:shapetype>
              <v:shape id="Text Box 2" o:spid="_x0000_s1026" type="#_x0000_t202" style="position:absolute;margin-left:11.25pt;margin-top:99.5pt;width:408.15pt;height:10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" stroked="f">
                <v:textbox>
                  <w:txbxContent>
                    <w:p w14:paraId="75F56522" w14:textId="77777777" w:rsidR="00F8135C" w:rsidRPr="000F2423" w:rsidRDefault="00F8135C" w:rsidP="000F2423">
                      <w:pPr>
                        <w:rPr>
                          <w:rFonts w:ascii="Krana Fat B" w:eastAsiaTheme="majorEastAsia" w:hAnsi="Krana Fat B" w:cstheme="majorBidi"/>
                          <w:color w:val="004050"/>
                          <w:spacing w:val="-10"/>
                          <w:kern w:val="28"/>
                          <w:sz w:val="80"/>
                          <w:szCs w:val="56"/>
                        </w:rPr>
                      </w:pPr>
                      <w:r w:rsidRPr="000F2423">
                        <w:rPr>
                          <w:rFonts w:ascii="Krana Fat B" w:eastAsiaTheme="majorEastAsia" w:hAnsi="Krana Fat B" w:cstheme="majorBidi"/>
                          <w:color w:val="004050"/>
                          <w:spacing w:val="-10"/>
                          <w:kern w:val="28"/>
                          <w:sz w:val="80"/>
                          <w:szCs w:val="56"/>
                        </w:rPr>
                        <w:t>Fundamental Project Specification</w:t>
                      </w:r>
                    </w:p>
                    <w:p w14:paraId="6235C26F" w14:textId="77777777" w:rsidR="00F8135C" w:rsidRDefault="00F8135C" w:rsidP="009B4EED"/>
                  </w:txbxContent>
                </v:textbox>
                <w10:wrap type="square" anchorx="margin"/>
              </v:shape>
            </w:pict>
          </mc:Fallback>
        </mc:AlternateContent>
      </w:r>
    </w:p>
    <w:p w14:paraId="166666EF" w14:textId="77777777" w:rsidR="009B4EED" w:rsidRPr="009B4EED" w:rsidRDefault="009B4EED" w:rsidP="009B4EED"/>
    <w:p w14:paraId="71878EB3" w14:textId="77777777" w:rsidR="009B4EED" w:rsidRPr="009B4EED" w:rsidRDefault="009B4EED" w:rsidP="009B4EED"/>
    <w:p w14:paraId="787A6BD9" w14:textId="77777777" w:rsidR="009B4EED" w:rsidRPr="009B4EED" w:rsidRDefault="009B4EED" w:rsidP="009B4EED"/>
    <w:p w14:paraId="0B8869BB" w14:textId="77777777" w:rsidR="009B4EED" w:rsidRPr="009B4EED" w:rsidRDefault="009B4EED" w:rsidP="009B4EED"/>
    <w:p w14:paraId="0B4CF531" w14:textId="77777777" w:rsidR="009B4EED" w:rsidRPr="009B4EED" w:rsidRDefault="009B4EED" w:rsidP="009B4EED"/>
    <w:p w14:paraId="22670C81" w14:textId="77777777" w:rsidR="009B4EED" w:rsidRPr="009B4EED" w:rsidRDefault="009B4EED" w:rsidP="009B4EED"/>
    <w:p w14:paraId="66577113" w14:textId="77777777" w:rsidR="009B4EED" w:rsidRPr="009B4EED" w:rsidRDefault="009B4EED" w:rsidP="009B4EED"/>
    <w:p w14:paraId="4399D94B" w14:textId="77777777" w:rsidR="009B4EED" w:rsidRPr="009B4EED" w:rsidRDefault="009B4EED" w:rsidP="009B4EED"/>
    <w:p w14:paraId="0031E199" w14:textId="77777777" w:rsidR="009B4EED" w:rsidRDefault="009B4EED" w:rsidP="009B4EED"/>
    <w:p w14:paraId="14A86BC6" w14:textId="77777777" w:rsidR="009B4EED" w:rsidRDefault="009B4EED" w:rsidP="009B4EED"/>
    <w:p w14:paraId="1C3B3F75" w14:textId="77777777" w:rsidR="009B4EED" w:rsidRDefault="009B4EED" w:rsidP="009B4EED"/>
    <w:p w14:paraId="27FE3A03" w14:textId="77777777" w:rsidR="009B4EED" w:rsidRDefault="009B4EED" w:rsidP="009B4EED"/>
    <w:p w14:paraId="5F044E38" w14:textId="77777777" w:rsidR="009B4EED" w:rsidRDefault="009B4EED" w:rsidP="009B4EED"/>
    <w:p w14:paraId="43399EF9" w14:textId="77777777" w:rsidR="009B4EED" w:rsidRDefault="009B4EED" w:rsidP="009B4EED"/>
    <w:p w14:paraId="14948E20" w14:textId="77777777" w:rsidR="009B4EED" w:rsidRDefault="009B4EED" w:rsidP="009B4EED"/>
    <w:p w14:paraId="221D2909" w14:textId="77777777" w:rsidR="009B4EED" w:rsidRDefault="009B4EED" w:rsidP="009B4EED"/>
    <w:p w14:paraId="53BBF5B7" w14:textId="77777777" w:rsidR="009B4EED" w:rsidRDefault="009B4EED" w:rsidP="009B4EED"/>
    <w:p w14:paraId="6CCE5734" w14:textId="77777777" w:rsidR="009B4EED" w:rsidRDefault="009B4EED" w:rsidP="009B4EED"/>
    <w:p w14:paraId="42F44B0B" w14:textId="77777777" w:rsidR="009B4EED" w:rsidRDefault="009B4EED" w:rsidP="009B4EED"/>
    <w:p w14:paraId="30EFC73A" w14:textId="77777777" w:rsidR="009B4EED" w:rsidRDefault="009B4EED" w:rsidP="009B4EED">
      <w:pPr>
        <w:ind w:left="284"/>
      </w:pPr>
      <w:r w:rsidRPr="00A758D9">
        <w:rPr>
          <w:rFonts w:ascii="Montserrat" w:hAnsi="Montserrat"/>
        </w:rPr>
        <w:t xml:space="preserve">Date of Issue: </w:t>
      </w:r>
      <w:r w:rsidR="000F2423">
        <w:rPr>
          <w:rFonts w:ascii="Montserrat" w:hAnsi="Montserrat"/>
        </w:rPr>
        <w:t>January</w:t>
      </w:r>
      <w:r w:rsidRPr="00A758D9">
        <w:rPr>
          <w:rFonts w:ascii="Montserrat" w:hAnsi="Montserrat"/>
        </w:rPr>
        <w:t xml:space="preserve"> 20</w:t>
      </w:r>
      <w:r w:rsidR="000F2423">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8"/>
          <w:pgSz w:w="11906" w:h="16838"/>
          <w:pgMar w:top="1440" w:right="1440" w:bottom="1440" w:left="1440" w:header="708" w:footer="708" w:gutter="0"/>
          <w:cols w:space="708"/>
          <w:docGrid w:linePitch="360"/>
        </w:sectPr>
      </w:pPr>
    </w:p>
    <w:p w14:paraId="47D8ECA5" w14:textId="77777777" w:rsidR="00DD276D" w:rsidRDefault="00DD276D" w:rsidP="009B4EED">
      <w:pPr>
        <w:tabs>
          <w:tab w:val="left" w:pos="1395"/>
        </w:tabs>
        <w:rPr>
          <w:rFonts w:ascii="Krana Fat B" w:hAnsi="Krana Fat B"/>
          <w:color w:val="004050"/>
          <w:sz w:val="52"/>
          <w:szCs w:val="52"/>
        </w:r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116DC892" w14:textId="77777777" w:rsidR="00DD276D" w:rsidRDefault="00DD276D"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2AD3077B" w14:textId="704830CB" w:rsidR="00F8135C"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29753593" w:history="1">
        <w:r w:rsidR="00F8135C" w:rsidRPr="00B835F4">
          <w:rPr>
            <w:rStyle w:val="Hyperlink"/>
            <w:noProof/>
          </w:rPr>
          <w:t>Introduction</w:t>
        </w:r>
        <w:r w:rsidR="00F8135C">
          <w:rPr>
            <w:noProof/>
            <w:webHidden/>
          </w:rPr>
          <w:tab/>
        </w:r>
        <w:r w:rsidR="00F8135C">
          <w:rPr>
            <w:noProof/>
            <w:webHidden/>
          </w:rPr>
          <w:fldChar w:fldCharType="begin"/>
        </w:r>
        <w:r w:rsidR="00F8135C">
          <w:rPr>
            <w:noProof/>
            <w:webHidden/>
          </w:rPr>
          <w:instrText xml:space="preserve"> PAGEREF _Toc29753593 \h </w:instrText>
        </w:r>
        <w:r w:rsidR="00F8135C">
          <w:rPr>
            <w:noProof/>
            <w:webHidden/>
          </w:rPr>
        </w:r>
        <w:r w:rsidR="00F8135C">
          <w:rPr>
            <w:noProof/>
            <w:webHidden/>
          </w:rPr>
          <w:fldChar w:fldCharType="separate"/>
        </w:r>
        <w:r w:rsidR="00F8135C">
          <w:rPr>
            <w:noProof/>
            <w:webHidden/>
          </w:rPr>
          <w:t>3</w:t>
        </w:r>
        <w:r w:rsidR="00F8135C">
          <w:rPr>
            <w:noProof/>
            <w:webHidden/>
          </w:rPr>
          <w:fldChar w:fldCharType="end"/>
        </w:r>
      </w:hyperlink>
    </w:p>
    <w:p w14:paraId="7CD2BE8A" w14:textId="2764A31D"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4" w:history="1">
        <w:r w:rsidR="00F8135C" w:rsidRPr="00B835F4">
          <w:rPr>
            <w:rStyle w:val="Hyperlink"/>
            <w:noProof/>
          </w:rPr>
          <w:t>Objective</w:t>
        </w:r>
        <w:r w:rsidR="00F8135C">
          <w:rPr>
            <w:noProof/>
            <w:webHidden/>
          </w:rPr>
          <w:tab/>
        </w:r>
        <w:r w:rsidR="00F8135C">
          <w:rPr>
            <w:noProof/>
            <w:webHidden/>
          </w:rPr>
          <w:fldChar w:fldCharType="begin"/>
        </w:r>
        <w:r w:rsidR="00F8135C">
          <w:rPr>
            <w:noProof/>
            <w:webHidden/>
          </w:rPr>
          <w:instrText xml:space="preserve"> PAGEREF _Toc29753594 \h </w:instrText>
        </w:r>
        <w:r w:rsidR="00F8135C">
          <w:rPr>
            <w:noProof/>
            <w:webHidden/>
          </w:rPr>
        </w:r>
        <w:r w:rsidR="00F8135C">
          <w:rPr>
            <w:noProof/>
            <w:webHidden/>
          </w:rPr>
          <w:fldChar w:fldCharType="separate"/>
        </w:r>
        <w:r w:rsidR="00F8135C">
          <w:rPr>
            <w:noProof/>
            <w:webHidden/>
          </w:rPr>
          <w:t>3</w:t>
        </w:r>
        <w:r w:rsidR="00F8135C">
          <w:rPr>
            <w:noProof/>
            <w:webHidden/>
          </w:rPr>
          <w:fldChar w:fldCharType="end"/>
        </w:r>
      </w:hyperlink>
    </w:p>
    <w:p w14:paraId="3BE4B190" w14:textId="5E647C2E"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5" w:history="1">
        <w:r w:rsidR="00F8135C" w:rsidRPr="00B835F4">
          <w:rPr>
            <w:rStyle w:val="Hyperlink"/>
            <w:noProof/>
          </w:rPr>
          <w:t>Domain</w:t>
        </w:r>
        <w:r w:rsidR="00F8135C">
          <w:rPr>
            <w:noProof/>
            <w:webHidden/>
          </w:rPr>
          <w:tab/>
        </w:r>
        <w:r w:rsidR="00F8135C">
          <w:rPr>
            <w:noProof/>
            <w:webHidden/>
          </w:rPr>
          <w:fldChar w:fldCharType="begin"/>
        </w:r>
        <w:r w:rsidR="00F8135C">
          <w:rPr>
            <w:noProof/>
            <w:webHidden/>
          </w:rPr>
          <w:instrText xml:space="preserve"> PAGEREF _Toc29753595 \h </w:instrText>
        </w:r>
        <w:r w:rsidR="00F8135C">
          <w:rPr>
            <w:noProof/>
            <w:webHidden/>
          </w:rPr>
        </w:r>
        <w:r w:rsidR="00F8135C">
          <w:rPr>
            <w:noProof/>
            <w:webHidden/>
          </w:rPr>
          <w:fldChar w:fldCharType="separate"/>
        </w:r>
        <w:r w:rsidR="00F8135C">
          <w:rPr>
            <w:noProof/>
            <w:webHidden/>
          </w:rPr>
          <w:t>4</w:t>
        </w:r>
        <w:r w:rsidR="00F8135C">
          <w:rPr>
            <w:noProof/>
            <w:webHidden/>
          </w:rPr>
          <w:fldChar w:fldCharType="end"/>
        </w:r>
      </w:hyperlink>
    </w:p>
    <w:p w14:paraId="4F7CBDD9" w14:textId="50202DFA"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6" w:history="1">
        <w:r w:rsidR="00F8135C" w:rsidRPr="00B835F4">
          <w:rPr>
            <w:rStyle w:val="Hyperlink"/>
            <w:noProof/>
          </w:rPr>
          <w:t>Scope</w:t>
        </w:r>
        <w:r w:rsidR="00F8135C">
          <w:rPr>
            <w:noProof/>
            <w:webHidden/>
          </w:rPr>
          <w:tab/>
        </w:r>
        <w:r w:rsidR="00F8135C">
          <w:rPr>
            <w:noProof/>
            <w:webHidden/>
          </w:rPr>
          <w:fldChar w:fldCharType="begin"/>
        </w:r>
        <w:r w:rsidR="00F8135C">
          <w:rPr>
            <w:noProof/>
            <w:webHidden/>
          </w:rPr>
          <w:instrText xml:space="preserve"> PAGEREF _Toc29753596 \h </w:instrText>
        </w:r>
        <w:r w:rsidR="00F8135C">
          <w:rPr>
            <w:noProof/>
            <w:webHidden/>
          </w:rPr>
        </w:r>
        <w:r w:rsidR="00F8135C">
          <w:rPr>
            <w:noProof/>
            <w:webHidden/>
          </w:rPr>
          <w:fldChar w:fldCharType="separate"/>
        </w:r>
        <w:r w:rsidR="00F8135C">
          <w:rPr>
            <w:noProof/>
            <w:webHidden/>
          </w:rPr>
          <w:t>5</w:t>
        </w:r>
        <w:r w:rsidR="00F8135C">
          <w:rPr>
            <w:noProof/>
            <w:webHidden/>
          </w:rPr>
          <w:fldChar w:fldCharType="end"/>
        </w:r>
      </w:hyperlink>
    </w:p>
    <w:p w14:paraId="7F8C142E" w14:textId="3BEB8C12"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7" w:history="1">
        <w:r w:rsidR="00F8135C" w:rsidRPr="00B835F4">
          <w:rPr>
            <w:rStyle w:val="Hyperlink"/>
            <w:noProof/>
          </w:rPr>
          <w:t>Constraints</w:t>
        </w:r>
        <w:r w:rsidR="00F8135C">
          <w:rPr>
            <w:noProof/>
            <w:webHidden/>
          </w:rPr>
          <w:tab/>
        </w:r>
        <w:r w:rsidR="00F8135C">
          <w:rPr>
            <w:noProof/>
            <w:webHidden/>
          </w:rPr>
          <w:fldChar w:fldCharType="begin"/>
        </w:r>
        <w:r w:rsidR="00F8135C">
          <w:rPr>
            <w:noProof/>
            <w:webHidden/>
          </w:rPr>
          <w:instrText xml:space="preserve"> PAGEREF _Toc29753597 \h </w:instrText>
        </w:r>
        <w:r w:rsidR="00F8135C">
          <w:rPr>
            <w:noProof/>
            <w:webHidden/>
          </w:rPr>
        </w:r>
        <w:r w:rsidR="00F8135C">
          <w:rPr>
            <w:noProof/>
            <w:webHidden/>
          </w:rPr>
          <w:fldChar w:fldCharType="separate"/>
        </w:r>
        <w:r w:rsidR="00F8135C">
          <w:rPr>
            <w:noProof/>
            <w:webHidden/>
          </w:rPr>
          <w:t>6</w:t>
        </w:r>
        <w:r w:rsidR="00F8135C">
          <w:rPr>
            <w:noProof/>
            <w:webHidden/>
          </w:rPr>
          <w:fldChar w:fldCharType="end"/>
        </w:r>
      </w:hyperlink>
    </w:p>
    <w:p w14:paraId="3BEF2D8F" w14:textId="62EFEA1E"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8" w:history="1">
        <w:r w:rsidR="00F8135C" w:rsidRPr="00B835F4">
          <w:rPr>
            <w:rStyle w:val="Hyperlink"/>
            <w:noProof/>
          </w:rPr>
          <w:t>Deliverable</w:t>
        </w:r>
        <w:r w:rsidR="00F8135C">
          <w:rPr>
            <w:noProof/>
            <w:webHidden/>
          </w:rPr>
          <w:tab/>
        </w:r>
        <w:r w:rsidR="00F8135C">
          <w:rPr>
            <w:noProof/>
            <w:webHidden/>
          </w:rPr>
          <w:fldChar w:fldCharType="begin"/>
        </w:r>
        <w:r w:rsidR="00F8135C">
          <w:rPr>
            <w:noProof/>
            <w:webHidden/>
          </w:rPr>
          <w:instrText xml:space="preserve"> PAGEREF _Toc29753598 \h </w:instrText>
        </w:r>
        <w:r w:rsidR="00F8135C">
          <w:rPr>
            <w:noProof/>
            <w:webHidden/>
          </w:rPr>
        </w:r>
        <w:r w:rsidR="00F8135C">
          <w:rPr>
            <w:noProof/>
            <w:webHidden/>
          </w:rPr>
          <w:fldChar w:fldCharType="separate"/>
        </w:r>
        <w:r w:rsidR="00F8135C">
          <w:rPr>
            <w:noProof/>
            <w:webHidden/>
          </w:rPr>
          <w:t>6</w:t>
        </w:r>
        <w:r w:rsidR="00F8135C">
          <w:rPr>
            <w:noProof/>
            <w:webHidden/>
          </w:rPr>
          <w:fldChar w:fldCharType="end"/>
        </w:r>
      </w:hyperlink>
    </w:p>
    <w:p w14:paraId="61B3A2BC" w14:textId="0FD2C3FE" w:rsidR="00F8135C" w:rsidRDefault="003C1057">
      <w:pPr>
        <w:pStyle w:val="TOC1"/>
        <w:tabs>
          <w:tab w:val="right" w:leader="dot" w:pos="9016"/>
        </w:tabs>
        <w:rPr>
          <w:rFonts w:asciiTheme="minorHAnsi" w:eastAsiaTheme="minorEastAsia" w:hAnsiTheme="minorHAnsi" w:cstheme="minorBidi"/>
          <w:noProof/>
          <w:color w:val="auto"/>
          <w:szCs w:val="22"/>
          <w:lang w:eastAsia="en-GB"/>
        </w:rPr>
      </w:pPr>
      <w:hyperlink w:anchor="_Toc29753599" w:history="1">
        <w:r w:rsidR="00F8135C" w:rsidRPr="00B835F4">
          <w:rPr>
            <w:rStyle w:val="Hyperlink"/>
            <w:noProof/>
          </w:rPr>
          <w:t>Marking Scheme</w:t>
        </w:r>
        <w:r w:rsidR="00F8135C">
          <w:rPr>
            <w:noProof/>
            <w:webHidden/>
          </w:rPr>
          <w:tab/>
        </w:r>
        <w:r w:rsidR="00F8135C">
          <w:rPr>
            <w:noProof/>
            <w:webHidden/>
          </w:rPr>
          <w:fldChar w:fldCharType="begin"/>
        </w:r>
        <w:r w:rsidR="00F8135C">
          <w:rPr>
            <w:noProof/>
            <w:webHidden/>
          </w:rPr>
          <w:instrText xml:space="preserve"> PAGEREF _Toc29753599 \h </w:instrText>
        </w:r>
        <w:r w:rsidR="00F8135C">
          <w:rPr>
            <w:noProof/>
            <w:webHidden/>
          </w:rPr>
        </w:r>
        <w:r w:rsidR="00F8135C">
          <w:rPr>
            <w:noProof/>
            <w:webHidden/>
          </w:rPr>
          <w:fldChar w:fldCharType="separate"/>
        </w:r>
        <w:r w:rsidR="00F8135C">
          <w:rPr>
            <w:noProof/>
            <w:webHidden/>
          </w:rPr>
          <w:t>7</w:t>
        </w:r>
        <w:r w:rsidR="00F8135C">
          <w:rPr>
            <w:noProof/>
            <w:webHidden/>
          </w:rPr>
          <w:fldChar w:fldCharType="end"/>
        </w:r>
      </w:hyperlink>
    </w:p>
    <w:p w14:paraId="4376F3B1" w14:textId="6CE90AD4" w:rsidR="00F8135C" w:rsidRDefault="003C1057">
      <w:pPr>
        <w:pStyle w:val="TOC2"/>
        <w:tabs>
          <w:tab w:val="right" w:leader="dot" w:pos="9016"/>
        </w:tabs>
        <w:rPr>
          <w:rFonts w:asciiTheme="minorHAnsi" w:eastAsiaTheme="minorEastAsia" w:hAnsiTheme="minorHAnsi" w:cstheme="minorBidi"/>
          <w:noProof/>
          <w:color w:val="auto"/>
          <w:szCs w:val="22"/>
          <w:lang w:eastAsia="en-GB"/>
        </w:rPr>
      </w:pPr>
      <w:hyperlink w:anchor="_Toc29753600" w:history="1">
        <w:r w:rsidR="00F8135C" w:rsidRPr="00B835F4">
          <w:rPr>
            <w:rStyle w:val="Hyperlink"/>
            <w:noProof/>
          </w:rPr>
          <w:t>Marks</w:t>
        </w:r>
        <w:r w:rsidR="00F8135C">
          <w:rPr>
            <w:noProof/>
            <w:webHidden/>
          </w:rPr>
          <w:tab/>
        </w:r>
        <w:r w:rsidR="00F8135C">
          <w:rPr>
            <w:noProof/>
            <w:webHidden/>
          </w:rPr>
          <w:fldChar w:fldCharType="begin"/>
        </w:r>
        <w:r w:rsidR="00F8135C">
          <w:rPr>
            <w:noProof/>
            <w:webHidden/>
          </w:rPr>
          <w:instrText xml:space="preserve"> PAGEREF _Toc29753600 \h </w:instrText>
        </w:r>
        <w:r w:rsidR="00F8135C">
          <w:rPr>
            <w:noProof/>
            <w:webHidden/>
          </w:rPr>
        </w:r>
        <w:r w:rsidR="00F8135C">
          <w:rPr>
            <w:noProof/>
            <w:webHidden/>
          </w:rPr>
          <w:fldChar w:fldCharType="separate"/>
        </w:r>
        <w:r w:rsidR="00F8135C">
          <w:rPr>
            <w:noProof/>
            <w:webHidden/>
          </w:rPr>
          <w:t>7</w:t>
        </w:r>
        <w:r w:rsidR="00F8135C">
          <w:rPr>
            <w:noProof/>
            <w:webHidden/>
          </w:rPr>
          <w:fldChar w:fldCharType="end"/>
        </w:r>
      </w:hyperlink>
    </w:p>
    <w:p w14:paraId="456FAEA2" w14:textId="69F38B09" w:rsidR="00F8135C" w:rsidRDefault="003C1057">
      <w:pPr>
        <w:pStyle w:val="TOC2"/>
        <w:tabs>
          <w:tab w:val="right" w:leader="dot" w:pos="9016"/>
        </w:tabs>
        <w:rPr>
          <w:rFonts w:asciiTheme="minorHAnsi" w:eastAsiaTheme="minorEastAsia" w:hAnsiTheme="minorHAnsi" w:cstheme="minorBidi"/>
          <w:noProof/>
          <w:color w:val="auto"/>
          <w:szCs w:val="22"/>
          <w:lang w:eastAsia="en-GB"/>
        </w:rPr>
      </w:pPr>
      <w:hyperlink w:anchor="_Toc29753601" w:history="1">
        <w:r w:rsidR="00F8135C" w:rsidRPr="00B835F4">
          <w:rPr>
            <w:rStyle w:val="Hyperlink"/>
            <w:noProof/>
          </w:rPr>
          <w:t>Programming/software development</w:t>
        </w:r>
        <w:r w:rsidR="00F8135C">
          <w:rPr>
            <w:noProof/>
            <w:webHidden/>
          </w:rPr>
          <w:tab/>
        </w:r>
        <w:r w:rsidR="00F8135C">
          <w:rPr>
            <w:noProof/>
            <w:webHidden/>
          </w:rPr>
          <w:fldChar w:fldCharType="begin"/>
        </w:r>
        <w:r w:rsidR="00F8135C">
          <w:rPr>
            <w:noProof/>
            <w:webHidden/>
          </w:rPr>
          <w:instrText xml:space="preserve"> PAGEREF _Toc29753601 \h </w:instrText>
        </w:r>
        <w:r w:rsidR="00F8135C">
          <w:rPr>
            <w:noProof/>
            <w:webHidden/>
          </w:rPr>
        </w:r>
        <w:r w:rsidR="00F8135C">
          <w:rPr>
            <w:noProof/>
            <w:webHidden/>
          </w:rPr>
          <w:fldChar w:fldCharType="separate"/>
        </w:r>
        <w:r w:rsidR="00F8135C">
          <w:rPr>
            <w:noProof/>
            <w:webHidden/>
          </w:rPr>
          <w:t>8</w:t>
        </w:r>
        <w:r w:rsidR="00F8135C">
          <w:rPr>
            <w:noProof/>
            <w:webHidden/>
          </w:rPr>
          <w:fldChar w:fldCharType="end"/>
        </w:r>
      </w:hyperlink>
    </w:p>
    <w:p w14:paraId="688B54D1" w14:textId="5B3BD4A7" w:rsidR="00F8135C" w:rsidRDefault="003C1057">
      <w:pPr>
        <w:pStyle w:val="TOC2"/>
        <w:tabs>
          <w:tab w:val="right" w:leader="dot" w:pos="9016"/>
        </w:tabs>
        <w:rPr>
          <w:rFonts w:asciiTheme="minorHAnsi" w:eastAsiaTheme="minorEastAsia" w:hAnsiTheme="minorHAnsi" w:cstheme="minorBidi"/>
          <w:noProof/>
          <w:color w:val="auto"/>
          <w:szCs w:val="22"/>
          <w:lang w:eastAsia="en-GB"/>
        </w:rPr>
      </w:pPr>
      <w:hyperlink w:anchor="_Toc29753602" w:history="1">
        <w:r w:rsidR="00F8135C" w:rsidRPr="00B835F4">
          <w:rPr>
            <w:rStyle w:val="Hyperlink"/>
            <w:noProof/>
          </w:rPr>
          <w:t>Software Design</w:t>
        </w:r>
        <w:r w:rsidR="00F8135C">
          <w:rPr>
            <w:noProof/>
            <w:webHidden/>
          </w:rPr>
          <w:tab/>
        </w:r>
        <w:r w:rsidR="00F8135C">
          <w:rPr>
            <w:noProof/>
            <w:webHidden/>
          </w:rPr>
          <w:fldChar w:fldCharType="begin"/>
        </w:r>
        <w:r w:rsidR="00F8135C">
          <w:rPr>
            <w:noProof/>
            <w:webHidden/>
          </w:rPr>
          <w:instrText xml:space="preserve"> PAGEREF _Toc29753602 \h </w:instrText>
        </w:r>
        <w:r w:rsidR="00F8135C">
          <w:rPr>
            <w:noProof/>
            <w:webHidden/>
          </w:rPr>
        </w:r>
        <w:r w:rsidR="00F8135C">
          <w:rPr>
            <w:noProof/>
            <w:webHidden/>
          </w:rPr>
          <w:fldChar w:fldCharType="separate"/>
        </w:r>
        <w:r w:rsidR="00F8135C">
          <w:rPr>
            <w:noProof/>
            <w:webHidden/>
          </w:rPr>
          <w:t>10</w:t>
        </w:r>
        <w:r w:rsidR="00F8135C">
          <w:rPr>
            <w:noProof/>
            <w:webHidden/>
          </w:rPr>
          <w:fldChar w:fldCharType="end"/>
        </w:r>
      </w:hyperlink>
    </w:p>
    <w:p w14:paraId="4441B935" w14:textId="2F8ECE00" w:rsidR="00F8135C" w:rsidRDefault="003C1057">
      <w:pPr>
        <w:pStyle w:val="TOC2"/>
        <w:tabs>
          <w:tab w:val="right" w:leader="dot" w:pos="9016"/>
        </w:tabs>
        <w:rPr>
          <w:rFonts w:asciiTheme="minorHAnsi" w:eastAsiaTheme="minorEastAsia" w:hAnsiTheme="minorHAnsi" w:cstheme="minorBidi"/>
          <w:noProof/>
          <w:color w:val="auto"/>
          <w:szCs w:val="22"/>
          <w:lang w:eastAsia="en-GB"/>
        </w:rPr>
      </w:pPr>
      <w:hyperlink w:anchor="_Toc29753603" w:history="1">
        <w:r w:rsidR="00F8135C" w:rsidRPr="00B835F4">
          <w:rPr>
            <w:rStyle w:val="Hyperlink"/>
            <w:noProof/>
          </w:rPr>
          <w:t>Testing</w:t>
        </w:r>
        <w:r w:rsidR="00F8135C">
          <w:rPr>
            <w:noProof/>
            <w:webHidden/>
          </w:rPr>
          <w:tab/>
        </w:r>
        <w:r w:rsidR="00F8135C">
          <w:rPr>
            <w:noProof/>
            <w:webHidden/>
          </w:rPr>
          <w:fldChar w:fldCharType="begin"/>
        </w:r>
        <w:r w:rsidR="00F8135C">
          <w:rPr>
            <w:noProof/>
            <w:webHidden/>
          </w:rPr>
          <w:instrText xml:space="preserve"> PAGEREF _Toc29753603 \h </w:instrText>
        </w:r>
        <w:r w:rsidR="00F8135C">
          <w:rPr>
            <w:noProof/>
            <w:webHidden/>
          </w:rPr>
        </w:r>
        <w:r w:rsidR="00F8135C">
          <w:rPr>
            <w:noProof/>
            <w:webHidden/>
          </w:rPr>
          <w:fldChar w:fldCharType="separate"/>
        </w:r>
        <w:r w:rsidR="00F8135C">
          <w:rPr>
            <w:noProof/>
            <w:webHidden/>
          </w:rPr>
          <w:t>11</w:t>
        </w:r>
        <w:r w:rsidR="00F8135C">
          <w:rPr>
            <w:noProof/>
            <w:webHidden/>
          </w:rPr>
          <w:fldChar w:fldCharType="end"/>
        </w:r>
      </w:hyperlink>
    </w:p>
    <w:p w14:paraId="286AF395" w14:textId="23520FF8" w:rsidR="00F8135C" w:rsidRDefault="003C1057">
      <w:pPr>
        <w:pStyle w:val="TOC2"/>
        <w:tabs>
          <w:tab w:val="right" w:leader="dot" w:pos="9016"/>
        </w:tabs>
        <w:rPr>
          <w:rFonts w:asciiTheme="minorHAnsi" w:eastAsiaTheme="minorEastAsia" w:hAnsiTheme="minorHAnsi" w:cstheme="minorBidi"/>
          <w:noProof/>
          <w:color w:val="auto"/>
          <w:szCs w:val="22"/>
          <w:lang w:eastAsia="en-GB"/>
        </w:rPr>
      </w:pPr>
      <w:hyperlink w:anchor="_Toc29753604" w:history="1">
        <w:r w:rsidR="00F8135C" w:rsidRPr="00B835F4">
          <w:rPr>
            <w:rStyle w:val="Hyperlink"/>
            <w:noProof/>
          </w:rPr>
          <w:t>Systems integration and build</w:t>
        </w:r>
        <w:r w:rsidR="00F8135C">
          <w:rPr>
            <w:noProof/>
            <w:webHidden/>
          </w:rPr>
          <w:tab/>
        </w:r>
        <w:r w:rsidR="00F8135C">
          <w:rPr>
            <w:noProof/>
            <w:webHidden/>
          </w:rPr>
          <w:fldChar w:fldCharType="begin"/>
        </w:r>
        <w:r w:rsidR="00F8135C">
          <w:rPr>
            <w:noProof/>
            <w:webHidden/>
          </w:rPr>
          <w:instrText xml:space="preserve"> PAGEREF _Toc29753604 \h </w:instrText>
        </w:r>
        <w:r w:rsidR="00F8135C">
          <w:rPr>
            <w:noProof/>
            <w:webHidden/>
          </w:rPr>
        </w:r>
        <w:r w:rsidR="00F8135C">
          <w:rPr>
            <w:noProof/>
            <w:webHidden/>
          </w:rPr>
          <w:fldChar w:fldCharType="separate"/>
        </w:r>
        <w:r w:rsidR="00F8135C">
          <w:rPr>
            <w:noProof/>
            <w:webHidden/>
          </w:rPr>
          <w:t>12</w:t>
        </w:r>
        <w:r w:rsidR="00F8135C">
          <w:rPr>
            <w:noProof/>
            <w:webHidden/>
          </w:rPr>
          <w:fldChar w:fldCharType="end"/>
        </w:r>
      </w:hyperlink>
    </w:p>
    <w:p w14:paraId="74B505F4" w14:textId="2A0F5FFD" w:rsidR="00DD276D" w:rsidRDefault="00DD276D" w:rsidP="00DD276D">
      <w:pPr>
        <w:pStyle w:val="ContentsTitle"/>
      </w:pPr>
      <w:r>
        <w:fldChar w:fldCharType="end"/>
      </w:r>
    </w:p>
    <w:p w14:paraId="5FB264C3" w14:textId="77777777" w:rsidR="00DD276D" w:rsidRDefault="00DD276D" w:rsidP="00DD276D">
      <w:pPr>
        <w:pStyle w:val="ContentsTitle"/>
      </w:pPr>
    </w:p>
    <w:p w14:paraId="59D0883F" w14:textId="77777777" w:rsidR="00DD276D" w:rsidRDefault="00DD276D" w:rsidP="00DD276D">
      <w:pPr>
        <w:pStyle w:val="ContentsTitle"/>
      </w:pPr>
    </w:p>
    <w:p w14:paraId="3007B8F2" w14:textId="77777777" w:rsidR="00DD276D" w:rsidRDefault="00DD276D" w:rsidP="00DD276D">
      <w:pPr>
        <w:pStyle w:val="ContentsTitle"/>
      </w:pPr>
    </w:p>
    <w:p w14:paraId="334EF082" w14:textId="77777777" w:rsidR="00DD276D" w:rsidRDefault="00DD276D" w:rsidP="00DD276D">
      <w:pPr>
        <w:pStyle w:val="ContentsTitle"/>
      </w:pPr>
    </w:p>
    <w:p w14:paraId="766D87D6" w14:textId="77777777" w:rsidR="00DD276D" w:rsidRDefault="00DD276D" w:rsidP="00DD276D">
      <w:pPr>
        <w:pStyle w:val="ContentsTitle"/>
      </w:pPr>
    </w:p>
    <w:p w14:paraId="402697DD" w14:textId="39CEB63F" w:rsidR="00DD276D" w:rsidRPr="00DD276D" w:rsidRDefault="000F2423" w:rsidP="00FC1C23">
      <w:pPr>
        <w:pStyle w:val="Heading1"/>
      </w:pPr>
      <w:bookmarkStart w:id="0" w:name="_Toc29753593"/>
      <w:r w:rsidRPr="000F2423">
        <w:lastRenderedPageBreak/>
        <w:t>Introduction</w:t>
      </w:r>
      <w:bookmarkEnd w:id="0"/>
    </w:p>
    <w:p w14:paraId="239CC2CB" w14:textId="77777777" w:rsidR="001E1DDE" w:rsidRDefault="001E1DDE" w:rsidP="001E1DDE">
      <w:pPr>
        <w:pStyle w:val="ParagraphStyle"/>
      </w:pPr>
      <w:r>
        <w:t>The purpose of this document is to outline the individual project specification that you will be working on during the training. This project will involve concepts from all core training modules; more specifically, this will involve:</w:t>
      </w:r>
    </w:p>
    <w:p w14:paraId="4FE9A07D" w14:textId="77777777" w:rsidR="001E1DDE" w:rsidRDefault="001E1DDE" w:rsidP="001E1DDE">
      <w:pPr>
        <w:pStyle w:val="ParagraphBullet"/>
      </w:pPr>
      <w:r>
        <w:t>Agile &amp; Project Management</w:t>
      </w:r>
    </w:p>
    <w:p w14:paraId="50BEC4D5" w14:textId="77777777" w:rsidR="001E1DDE" w:rsidRDefault="001E1DDE" w:rsidP="001E1DDE">
      <w:pPr>
        <w:pStyle w:val="ParagraphBullet"/>
      </w:pPr>
      <w:r>
        <w:t>Databases</w:t>
      </w:r>
    </w:p>
    <w:p w14:paraId="41920F06" w14:textId="77777777" w:rsidR="001E1DDE" w:rsidRDefault="001E1DDE" w:rsidP="001E1DDE">
      <w:pPr>
        <w:pStyle w:val="ParagraphBullet"/>
      </w:pPr>
      <w:r>
        <w:t>Cloud Fundamentals</w:t>
      </w:r>
    </w:p>
    <w:p w14:paraId="1B572562" w14:textId="77777777" w:rsidR="001E1DDE" w:rsidRDefault="001E1DDE" w:rsidP="001E1DDE">
      <w:pPr>
        <w:pStyle w:val="ParagraphBullet"/>
      </w:pPr>
      <w:r>
        <w:t>Programming Fundamentals</w:t>
      </w:r>
    </w:p>
    <w:p w14:paraId="7941F006" w14:textId="77777777" w:rsidR="001E1DDE" w:rsidRDefault="001E1DDE" w:rsidP="001E1DDE">
      <w:pPr>
        <w:pStyle w:val="ParagraphBullet"/>
      </w:pPr>
      <w:r>
        <w:t>Continuous Integration</w:t>
      </w:r>
    </w:p>
    <w:p w14:paraId="71A204B2" w14:textId="77777777" w:rsidR="001E1DDE" w:rsidRDefault="001E1DDE" w:rsidP="001E1DDE">
      <w:pPr>
        <w:pStyle w:val="ParagraphBullet"/>
      </w:pPr>
      <w:r>
        <w:t>Automated Testing</w:t>
      </w:r>
    </w:p>
    <w:p w14:paraId="07424347" w14:textId="0466C556" w:rsidR="00FC1C23" w:rsidRDefault="001E1DDE" w:rsidP="001E1DDE">
      <w:pPr>
        <w:pStyle w:val="ParagraphStyle"/>
      </w:pPr>
      <w:r>
        <w:t>The individual project must encapsulate all aspects of the aforementioned modules. You will be provided with a domain to work with however creativity is encouraged as long as you meet the minimum requirement.</w:t>
      </w:r>
    </w:p>
    <w:p w14:paraId="75AD399F" w14:textId="77777777" w:rsidR="00FC1C23" w:rsidRDefault="00FC1C23" w:rsidP="001E1DDE">
      <w:pPr>
        <w:pStyle w:val="ParagraphStyle"/>
      </w:pPr>
    </w:p>
    <w:p w14:paraId="1E899580" w14:textId="77777777" w:rsidR="001E1DDE" w:rsidRDefault="001E1DDE" w:rsidP="001E1DDE">
      <w:pPr>
        <w:pStyle w:val="Heading1"/>
      </w:pPr>
      <w:bookmarkStart w:id="1" w:name="_Toc29753594"/>
      <w:r>
        <w:t>Objective</w:t>
      </w:r>
      <w:bookmarkEnd w:id="1"/>
    </w:p>
    <w:p w14:paraId="1F391197" w14:textId="77777777" w:rsidR="001E1DDE" w:rsidRDefault="001E1DDE" w:rsidP="001E1DDE">
      <w:r>
        <w:t>The overall objective of the project is the following:</w:t>
      </w:r>
    </w:p>
    <w:p w14:paraId="6B648945" w14:textId="77777777" w:rsidR="001E1DDE" w:rsidRDefault="001E1DDE" w:rsidP="001E1DDE">
      <w:pPr>
        <w:pStyle w:val="ParagraphBullet"/>
      </w:pPr>
      <w:r>
        <w:t>To create an application with utilisation of supporting tools, methodologies and technologies that encapsulate all fundamental modules covered during training.</w:t>
      </w:r>
    </w:p>
    <w:p w14:paraId="0AF31DD9" w14:textId="77777777" w:rsidR="001E1DDE" w:rsidRDefault="001E1DDE" w:rsidP="001E1DDE"/>
    <w:p w14:paraId="66D65FC0" w14:textId="39EB3163" w:rsidR="000F2423" w:rsidRPr="00FC1C23" w:rsidRDefault="001E1DDE" w:rsidP="009C5AD3">
      <w:pPr>
        <w:pStyle w:val="ParagraphStyle"/>
      </w:pPr>
      <w:r>
        <w:t>Specifically, you are required to create an application using the language from your Programming Fundamentals Module which interacts with a Managed Database.  You must plan the approach you will take to complete this project using the design techniques learnt, and also create a CI Pipeline that can automate the building and deployment of your artifact.</w:t>
      </w:r>
    </w:p>
    <w:p w14:paraId="3F207049" w14:textId="77777777" w:rsidR="00FC1C23" w:rsidRDefault="00FC1C23">
      <w:pPr>
        <w:rPr>
          <w:rFonts w:ascii="Krana Fat B" w:eastAsiaTheme="majorEastAsia" w:hAnsi="Krana Fat B" w:cstheme="majorBidi"/>
          <w:color w:val="004050"/>
          <w:sz w:val="40"/>
          <w:szCs w:val="32"/>
        </w:rPr>
      </w:pPr>
      <w:bookmarkStart w:id="2" w:name="_Toc21684952"/>
      <w:r>
        <w:br w:type="page"/>
      </w:r>
    </w:p>
    <w:p w14:paraId="0F7FD0C8" w14:textId="1188909C" w:rsidR="008E0381" w:rsidRDefault="008E0381" w:rsidP="008E0381">
      <w:pPr>
        <w:pStyle w:val="Heading1"/>
        <w:rPr>
          <w:rFonts w:ascii="Segoe UI Light" w:hAnsi="Segoe UI Light"/>
          <w:color w:val="44546A" w:themeColor="text2"/>
        </w:rPr>
      </w:pPr>
      <w:bookmarkStart w:id="3" w:name="_Toc29753595"/>
      <w:r>
        <w:lastRenderedPageBreak/>
        <w:t>Domain</w:t>
      </w:r>
      <w:bookmarkEnd w:id="2"/>
      <w:bookmarkEnd w:id="3"/>
    </w:p>
    <w:p w14:paraId="357949EB" w14:textId="47EBA62A" w:rsidR="008E0381" w:rsidRDefault="008E0381" w:rsidP="008E0381">
      <w:pPr>
        <w:pStyle w:val="ParagraphStyle"/>
        <w:rPr>
          <w:rFonts w:ascii="Open Sans" w:hAnsi="Open Sans" w:cs="FreeSans"/>
          <w:color w:val="767171" w:themeColor="background2" w:themeShade="80"/>
        </w:rPr>
      </w:pPr>
      <w:r>
        <w:t>You are required to build an application that an end user can interact with via a CLI (Command Line Interface)</w:t>
      </w:r>
      <w:r w:rsidR="00F8135C">
        <w:t xml:space="preserve">. The application needs to be an inventory management system that </w:t>
      </w:r>
      <w:r>
        <w:t>needs to be able to:</w:t>
      </w:r>
    </w:p>
    <w:p w14:paraId="09159E3B" w14:textId="05ABE377" w:rsidR="008E0381" w:rsidRDefault="008E0381" w:rsidP="008E0381">
      <w:pPr>
        <w:pStyle w:val="ParagraphBullet"/>
      </w:pPr>
      <w:r>
        <w:t>Add a</w:t>
      </w:r>
      <w:r w:rsidR="00046334">
        <w:t xml:space="preserve"> </w:t>
      </w:r>
      <w:r w:rsidR="00046334">
        <w:rPr>
          <w:b/>
          <w:bCs/>
        </w:rPr>
        <w:t>customer</w:t>
      </w:r>
      <w:r>
        <w:t xml:space="preserve"> to the system</w:t>
      </w:r>
    </w:p>
    <w:p w14:paraId="1D63F974" w14:textId="6578F6F2" w:rsidR="008E0381" w:rsidRDefault="008E0381" w:rsidP="008E0381">
      <w:pPr>
        <w:pStyle w:val="ParagraphBullet"/>
      </w:pPr>
      <w:r>
        <w:t>View all</w:t>
      </w:r>
      <w:r w:rsidR="00046334">
        <w:t xml:space="preserve"> </w:t>
      </w:r>
      <w:r w:rsidR="00046334">
        <w:rPr>
          <w:b/>
          <w:bCs/>
        </w:rPr>
        <w:t>customers</w:t>
      </w:r>
      <w:r>
        <w:t xml:space="preserve"> in the system</w:t>
      </w:r>
    </w:p>
    <w:p w14:paraId="6CA694C7" w14:textId="128F77C5" w:rsidR="009C5AD3" w:rsidRDefault="009C5AD3" w:rsidP="008E0381">
      <w:pPr>
        <w:pStyle w:val="ParagraphBullet"/>
      </w:pPr>
      <w:r>
        <w:t xml:space="preserve">Update a </w:t>
      </w:r>
      <w:r w:rsidRPr="009C5AD3">
        <w:rPr>
          <w:b/>
          <w:bCs/>
        </w:rPr>
        <w:t>customer</w:t>
      </w:r>
      <w:r>
        <w:t xml:space="preserve"> in the system</w:t>
      </w:r>
    </w:p>
    <w:p w14:paraId="24F26908" w14:textId="49991EFF" w:rsidR="009C5AD3" w:rsidRDefault="009C5AD3" w:rsidP="008E0381">
      <w:pPr>
        <w:pStyle w:val="ParagraphBullet"/>
      </w:pPr>
      <w:r>
        <w:t xml:space="preserve">Delete a </w:t>
      </w:r>
      <w:r w:rsidRPr="009C5AD3">
        <w:rPr>
          <w:b/>
          <w:bCs/>
        </w:rPr>
        <w:t>customer</w:t>
      </w:r>
      <w:r>
        <w:t xml:space="preserve"> in the system.</w:t>
      </w:r>
    </w:p>
    <w:p w14:paraId="1F659D93" w14:textId="77777777" w:rsidR="008E0381" w:rsidRDefault="008E0381" w:rsidP="008E0381">
      <w:pPr>
        <w:pStyle w:val="ParagraphBullet"/>
      </w:pPr>
      <w:r>
        <w:t xml:space="preserve">Add an </w:t>
      </w:r>
      <w:r w:rsidRPr="008E0381">
        <w:rPr>
          <w:b/>
          <w:bCs/>
        </w:rPr>
        <w:t>item</w:t>
      </w:r>
      <w:r>
        <w:t xml:space="preserve"> to the system</w:t>
      </w:r>
    </w:p>
    <w:p w14:paraId="185AE05B" w14:textId="1246E758" w:rsidR="008E0381" w:rsidRDefault="008E0381" w:rsidP="008E0381">
      <w:pPr>
        <w:pStyle w:val="ParagraphBullet"/>
      </w:pPr>
      <w:r>
        <w:t xml:space="preserve">View all </w:t>
      </w:r>
      <w:r w:rsidRPr="008E0381">
        <w:rPr>
          <w:b/>
          <w:bCs/>
        </w:rPr>
        <w:t>items</w:t>
      </w:r>
      <w:r>
        <w:t xml:space="preserve"> in the system</w:t>
      </w:r>
    </w:p>
    <w:p w14:paraId="4525D21E" w14:textId="1920772B" w:rsidR="009C5AD3" w:rsidRDefault="009C5AD3" w:rsidP="008E0381">
      <w:pPr>
        <w:pStyle w:val="ParagraphBullet"/>
      </w:pPr>
      <w:r>
        <w:t>Update an</w:t>
      </w:r>
      <w:r w:rsidRPr="009C5AD3">
        <w:rPr>
          <w:b/>
          <w:bCs/>
        </w:rPr>
        <w:t xml:space="preserve"> item</w:t>
      </w:r>
      <w:r>
        <w:t xml:space="preserve"> in the system</w:t>
      </w:r>
    </w:p>
    <w:p w14:paraId="29F78E72" w14:textId="35C2CA7E" w:rsidR="009C5AD3" w:rsidRDefault="009C5AD3" w:rsidP="008E0381">
      <w:pPr>
        <w:pStyle w:val="ParagraphBullet"/>
      </w:pPr>
      <w:r>
        <w:t xml:space="preserve">Delete an </w:t>
      </w:r>
      <w:r w:rsidRPr="009C5AD3">
        <w:rPr>
          <w:b/>
          <w:bCs/>
        </w:rPr>
        <w:t>item</w:t>
      </w:r>
      <w:r>
        <w:t xml:space="preserve"> in the system</w:t>
      </w:r>
    </w:p>
    <w:p w14:paraId="715DAF43" w14:textId="45234AA6" w:rsidR="008E0381" w:rsidRDefault="008E0381" w:rsidP="008E0381">
      <w:pPr>
        <w:pStyle w:val="ParagraphBullet"/>
      </w:pPr>
      <w:r>
        <w:t xml:space="preserve">Add an </w:t>
      </w:r>
      <w:r w:rsidRPr="008E0381">
        <w:rPr>
          <w:b/>
          <w:bCs/>
        </w:rPr>
        <w:t>item</w:t>
      </w:r>
      <w:r>
        <w:t xml:space="preserve"> </w:t>
      </w:r>
      <w:r w:rsidR="009C5AD3">
        <w:t xml:space="preserve">and quantity to </w:t>
      </w:r>
      <w:r>
        <w:t xml:space="preserve">an </w:t>
      </w:r>
      <w:r w:rsidRPr="008E0381">
        <w:rPr>
          <w:b/>
          <w:bCs/>
        </w:rPr>
        <w:t>order</w:t>
      </w:r>
      <w:r>
        <w:t>.</w:t>
      </w:r>
    </w:p>
    <w:p w14:paraId="3219A3FD" w14:textId="77777777" w:rsidR="008E0381" w:rsidRDefault="008E0381" w:rsidP="008E0381">
      <w:pPr>
        <w:pStyle w:val="ParagraphBullet"/>
      </w:pPr>
      <w:r>
        <w:t xml:space="preserve">Calculate a cost for an </w:t>
      </w:r>
      <w:r w:rsidRPr="008E0381">
        <w:rPr>
          <w:b/>
          <w:bCs/>
        </w:rPr>
        <w:t>order</w:t>
      </w:r>
      <w:r>
        <w:t>.</w:t>
      </w:r>
    </w:p>
    <w:p w14:paraId="66BC3EFD" w14:textId="028511F2" w:rsidR="009C5AD3" w:rsidRDefault="009C5AD3" w:rsidP="008E0381">
      <w:pPr>
        <w:pStyle w:val="ParagraphBullet"/>
      </w:pPr>
      <w:r>
        <w:t xml:space="preserve">Update the quantity of an </w:t>
      </w:r>
      <w:r w:rsidRPr="009C5AD3">
        <w:rPr>
          <w:b/>
          <w:bCs/>
        </w:rPr>
        <w:t>item</w:t>
      </w:r>
      <w:r>
        <w:t xml:space="preserve"> in an </w:t>
      </w:r>
      <w:r w:rsidRPr="009C5AD3">
        <w:rPr>
          <w:b/>
          <w:bCs/>
        </w:rPr>
        <w:t>order</w:t>
      </w:r>
    </w:p>
    <w:p w14:paraId="460E24FD" w14:textId="053B49B0" w:rsidR="009C5AD3" w:rsidRPr="009C5AD3" w:rsidRDefault="009C5AD3" w:rsidP="008E0381">
      <w:pPr>
        <w:pStyle w:val="ParagraphBullet"/>
      </w:pPr>
      <w:r>
        <w:t xml:space="preserve">Delete an </w:t>
      </w:r>
      <w:r w:rsidRPr="009C5AD3">
        <w:rPr>
          <w:b/>
          <w:bCs/>
        </w:rPr>
        <w:t>item</w:t>
      </w:r>
      <w:r>
        <w:t xml:space="preserve"> in the </w:t>
      </w:r>
      <w:r w:rsidRPr="009C5AD3">
        <w:rPr>
          <w:b/>
          <w:bCs/>
        </w:rPr>
        <w:t>order</w:t>
      </w:r>
    </w:p>
    <w:p w14:paraId="1DF93C04" w14:textId="77777777" w:rsidR="009C5AD3" w:rsidRDefault="009C5AD3" w:rsidP="009C5AD3">
      <w:pPr>
        <w:pStyle w:val="ParagraphBullet"/>
      </w:pPr>
      <w:r>
        <w:t xml:space="preserve">Add an </w:t>
      </w:r>
      <w:r w:rsidRPr="008E0381">
        <w:rPr>
          <w:b/>
          <w:bCs/>
        </w:rPr>
        <w:t>order</w:t>
      </w:r>
      <w:r>
        <w:t xml:space="preserve"> to the system.</w:t>
      </w:r>
    </w:p>
    <w:p w14:paraId="4E86A1C7" w14:textId="20211B30" w:rsidR="009C5AD3" w:rsidRDefault="009C5AD3" w:rsidP="009C5AD3">
      <w:pPr>
        <w:pStyle w:val="ParagraphBullet"/>
      </w:pPr>
      <w:r>
        <w:t xml:space="preserve">View all </w:t>
      </w:r>
      <w:r w:rsidRPr="008E0381">
        <w:rPr>
          <w:b/>
          <w:bCs/>
        </w:rPr>
        <w:t>orders</w:t>
      </w:r>
      <w:r>
        <w:t xml:space="preserve"> in the system.</w:t>
      </w:r>
    </w:p>
    <w:p w14:paraId="3B3C42A5" w14:textId="77777777" w:rsidR="008E0381" w:rsidRDefault="008E0381" w:rsidP="008E0381">
      <w:pPr>
        <w:pStyle w:val="ParagraphStyle"/>
      </w:pPr>
      <w:r>
        <w:t xml:space="preserve">When </w:t>
      </w:r>
      <w:r w:rsidRPr="008E0381">
        <w:t>considering</w:t>
      </w:r>
      <w:r>
        <w:t xml:space="preserve"> the entities in this domain:</w:t>
      </w:r>
    </w:p>
    <w:p w14:paraId="11D5841E" w14:textId="12FC1EB8" w:rsidR="008E0381" w:rsidRDefault="008E0381" w:rsidP="008E0381">
      <w:pPr>
        <w:pStyle w:val="ParagraphBullet"/>
      </w:pPr>
      <w:r>
        <w:t xml:space="preserve">A </w:t>
      </w:r>
      <w:r w:rsidR="00046334">
        <w:rPr>
          <w:b/>
          <w:bCs/>
        </w:rPr>
        <w:t>customer</w:t>
      </w:r>
      <w:r>
        <w:t xml:space="preserve"> needs only have a name.</w:t>
      </w:r>
    </w:p>
    <w:p w14:paraId="473A3403" w14:textId="77777777" w:rsidR="008E0381" w:rsidRDefault="008E0381" w:rsidP="008E0381">
      <w:pPr>
        <w:pStyle w:val="ParagraphBullet"/>
      </w:pPr>
      <w:r>
        <w:t xml:space="preserve">An </w:t>
      </w:r>
      <w:r w:rsidRPr="008E0381">
        <w:rPr>
          <w:b/>
          <w:bCs/>
        </w:rPr>
        <w:t>item</w:t>
      </w:r>
      <w:r>
        <w:t xml:space="preserve"> needs to have a name and a value.</w:t>
      </w:r>
    </w:p>
    <w:p w14:paraId="1EEA2B03" w14:textId="23109E08" w:rsidR="008E0381" w:rsidRDefault="008E0381" w:rsidP="008E0381">
      <w:pPr>
        <w:pStyle w:val="ParagraphBullet"/>
      </w:pPr>
      <w:r>
        <w:t xml:space="preserve">An </w:t>
      </w:r>
      <w:r w:rsidRPr="008E0381">
        <w:rPr>
          <w:b/>
          <w:bCs/>
        </w:rPr>
        <w:t>order</w:t>
      </w:r>
      <w:r>
        <w:t xml:space="preserve"> needs to keep the cost of the order, needs to have a </w:t>
      </w:r>
      <w:r w:rsidR="00046334">
        <w:rPr>
          <w:b/>
          <w:bCs/>
        </w:rPr>
        <w:t>customer</w:t>
      </w:r>
      <w:r>
        <w:t xml:space="preserve"> and needs to have at least o</w:t>
      </w:r>
      <w:r w:rsidRPr="008E0381">
        <w:t xml:space="preserve">ne </w:t>
      </w:r>
      <w:r w:rsidRPr="008E0381">
        <w:rPr>
          <w:rStyle w:val="ParagraphStyleChar"/>
          <w:b/>
          <w:bCs/>
          <w:sz w:val="22"/>
          <w:szCs w:val="22"/>
        </w:rPr>
        <w:t>item</w:t>
      </w:r>
      <w:r>
        <w:t>.</w:t>
      </w:r>
    </w:p>
    <w:p w14:paraId="1880D65A" w14:textId="0D06EE49" w:rsidR="008E0381" w:rsidRDefault="008E0381" w:rsidP="009C5AD3">
      <w:pPr>
        <w:pStyle w:val="ParagraphStyle"/>
      </w:pPr>
      <w:r>
        <w:t>When calculating the cost for the Order, the business has the following rules:</w:t>
      </w:r>
    </w:p>
    <w:p w14:paraId="389BA23C" w14:textId="676D93CE" w:rsidR="009C5AD3" w:rsidRPr="009C5AD3" w:rsidRDefault="008E0381" w:rsidP="008E0381">
      <w:pPr>
        <w:pStyle w:val="ParagraphBullet"/>
      </w:pPr>
      <w:r>
        <w:t>If the total cost of the order exceeds 10000, bulk discount of 10% is applied.</w:t>
      </w:r>
    </w:p>
    <w:p w14:paraId="33679EF0" w14:textId="311CCAC5" w:rsidR="00046334" w:rsidRDefault="00046334" w:rsidP="008E0381">
      <w:pPr>
        <w:pStyle w:val="ParagraphStyle"/>
      </w:pPr>
      <w:r>
        <w:rPr>
          <w:b/>
          <w:bCs/>
        </w:rPr>
        <w:t>Extension</w:t>
      </w:r>
      <w:r>
        <w:t>:</w:t>
      </w:r>
    </w:p>
    <w:p w14:paraId="60C5990C" w14:textId="59DCA8A2" w:rsidR="00046334" w:rsidRDefault="00046334" w:rsidP="00046334">
      <w:pPr>
        <w:pStyle w:val="ParagraphBullet"/>
      </w:pPr>
      <w:r>
        <w:t xml:space="preserve">Add a </w:t>
      </w:r>
      <w:r w:rsidRPr="00046334">
        <w:rPr>
          <w:b/>
          <w:bCs/>
        </w:rPr>
        <w:t>user</w:t>
      </w:r>
      <w:r>
        <w:t xml:space="preserve"> to the system</w:t>
      </w:r>
    </w:p>
    <w:p w14:paraId="3FD33345" w14:textId="68064E6C" w:rsidR="00046334" w:rsidRDefault="00046334" w:rsidP="00046334">
      <w:pPr>
        <w:pStyle w:val="ParagraphBullet"/>
      </w:pPr>
      <w:r>
        <w:t xml:space="preserve">List all </w:t>
      </w:r>
      <w:r w:rsidRPr="00046334">
        <w:rPr>
          <w:b/>
          <w:bCs/>
        </w:rPr>
        <w:t>users</w:t>
      </w:r>
    </w:p>
    <w:p w14:paraId="54FB70C1" w14:textId="51A1E886" w:rsidR="00046334" w:rsidRDefault="00046334" w:rsidP="00046334">
      <w:pPr>
        <w:pStyle w:val="ParagraphBullet"/>
      </w:pPr>
      <w:r>
        <w:t xml:space="preserve">Changes to </w:t>
      </w:r>
      <w:r w:rsidRPr="00046334">
        <w:rPr>
          <w:b/>
          <w:bCs/>
        </w:rPr>
        <w:t>customers</w:t>
      </w:r>
      <w:r>
        <w:t xml:space="preserve">, </w:t>
      </w:r>
      <w:r w:rsidRPr="00046334">
        <w:rPr>
          <w:b/>
          <w:bCs/>
        </w:rPr>
        <w:t xml:space="preserve">items </w:t>
      </w:r>
      <w:r>
        <w:t xml:space="preserve">and </w:t>
      </w:r>
      <w:r w:rsidRPr="00046334">
        <w:rPr>
          <w:b/>
          <w:bCs/>
        </w:rPr>
        <w:t>orders</w:t>
      </w:r>
      <w:r>
        <w:t xml:space="preserve"> need to be tied to a </w:t>
      </w:r>
      <w:r w:rsidRPr="00046334">
        <w:rPr>
          <w:b/>
          <w:bCs/>
        </w:rPr>
        <w:t>user</w:t>
      </w:r>
      <w:r>
        <w:t>.</w:t>
      </w:r>
    </w:p>
    <w:p w14:paraId="4B624F18" w14:textId="222ABE74" w:rsidR="00046334" w:rsidRDefault="00046334" w:rsidP="00046334">
      <w:pPr>
        <w:pStyle w:val="ParagraphBullet"/>
      </w:pPr>
      <w:r>
        <w:t xml:space="preserve">A </w:t>
      </w:r>
      <w:r w:rsidRPr="00046334">
        <w:rPr>
          <w:b/>
          <w:bCs/>
        </w:rPr>
        <w:t>user</w:t>
      </w:r>
      <w:r>
        <w:t xml:space="preserve"> should have a </w:t>
      </w:r>
      <w:r w:rsidRPr="00046334">
        <w:rPr>
          <w:b/>
          <w:bCs/>
        </w:rPr>
        <w:t>username</w:t>
      </w:r>
      <w:r>
        <w:t xml:space="preserve"> and </w:t>
      </w:r>
      <w:r w:rsidRPr="00046334">
        <w:rPr>
          <w:b/>
          <w:bCs/>
        </w:rPr>
        <w:t>password</w:t>
      </w:r>
    </w:p>
    <w:p w14:paraId="3B57C5EB" w14:textId="767446BB" w:rsidR="00046334" w:rsidRPr="00046334" w:rsidRDefault="00046334" w:rsidP="009C5AD3">
      <w:pPr>
        <w:pStyle w:val="ParagraphBullet"/>
      </w:pPr>
      <w:r>
        <w:t xml:space="preserve">You must be able to log in as a </w:t>
      </w:r>
      <w:r w:rsidRPr="00046334">
        <w:rPr>
          <w:b/>
          <w:bCs/>
        </w:rPr>
        <w:t>user</w:t>
      </w:r>
      <w:r>
        <w:t xml:space="preserve"> within the system </w:t>
      </w:r>
      <w:r w:rsidR="009C5AD3">
        <w:t>t</w:t>
      </w:r>
      <w:r>
        <w:t>o make any changes.</w:t>
      </w:r>
    </w:p>
    <w:p w14:paraId="136C25E1" w14:textId="77777777" w:rsidR="001E1DDE" w:rsidRDefault="008E0381" w:rsidP="008E0381">
      <w:pPr>
        <w:pStyle w:val="Heading1"/>
      </w:pPr>
      <w:bookmarkStart w:id="4" w:name="_Toc29753596"/>
      <w:r>
        <w:lastRenderedPageBreak/>
        <w:t>Scope</w:t>
      </w:r>
      <w:bookmarkEnd w:id="4"/>
    </w:p>
    <w:p w14:paraId="36F5D9F8" w14:textId="77777777" w:rsidR="008E0381" w:rsidRDefault="008E0381" w:rsidP="009C5AD3">
      <w:pPr>
        <w:pStyle w:val="ParagraphStyle"/>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10B7BF89" w14:textId="77777777" w:rsidR="008E0381" w:rsidRDefault="008E0381" w:rsidP="009C5AD3">
      <w:pPr>
        <w:pStyle w:val="ParagraphStyle"/>
      </w:pPr>
      <w:r>
        <w:t>The requirements of the project are as follows:</w:t>
      </w:r>
    </w:p>
    <w:p w14:paraId="743BA656" w14:textId="77777777" w:rsidR="008E0381" w:rsidRDefault="008E0381" w:rsidP="009C5AD3">
      <w:pPr>
        <w:pStyle w:val="ParagraphBullet"/>
      </w:pPr>
      <w:r>
        <w:t>A Kanban board with full expansion on user stories</w:t>
      </w:r>
      <w:r w:rsidR="00E63494">
        <w:t xml:space="preserve"> and </w:t>
      </w:r>
      <w:r>
        <w:t>tasks needed to complete the project. It should also provide a record of any issues or risks that you faced creating your project.</w:t>
      </w:r>
    </w:p>
    <w:p w14:paraId="2F691A98" w14:textId="77777777" w:rsidR="008E0381" w:rsidRDefault="008E0381" w:rsidP="009C5AD3">
      <w:pPr>
        <w:pStyle w:val="ParagraphBullet"/>
      </w:pPr>
      <w:r>
        <w:t xml:space="preserve">A relational database used to store data persistently for the project, this database needs to have at least 3 tables in it, to demonstrate your understanding, you are also required to model a relationship. </w:t>
      </w:r>
    </w:p>
    <w:p w14:paraId="6E2DFBAD" w14:textId="77777777" w:rsidR="008E0381" w:rsidRDefault="008E0381" w:rsidP="009C5AD3">
      <w:pPr>
        <w:pStyle w:val="ParagraphBullet"/>
      </w:pPr>
      <w:r>
        <w:t xml:space="preserve">A functional application, following best practices and design principles, </w:t>
      </w:r>
      <w:r w:rsidR="00E63494">
        <w:t xml:space="preserve">in a language </w:t>
      </w:r>
      <w:r>
        <w:t>that you have covered during training that meets the requirements set on your Kanban Board.</w:t>
      </w:r>
    </w:p>
    <w:p w14:paraId="751D2078" w14:textId="77777777" w:rsidR="008E0381" w:rsidRDefault="00E63494" w:rsidP="009C5AD3">
      <w:pPr>
        <w:pStyle w:val="ParagraphBullet"/>
      </w:pPr>
      <w:r>
        <w:t xml:space="preserve">Unit </w:t>
      </w:r>
      <w:r w:rsidR="008E0381">
        <w:t xml:space="preserve">tests </w:t>
      </w:r>
      <w:r>
        <w:t xml:space="preserve">and integration tests </w:t>
      </w:r>
      <w:r w:rsidR="008E0381">
        <w:t>for validation of the application. You must strive to provide high test coverage.</w:t>
      </w:r>
    </w:p>
    <w:p w14:paraId="797388E9" w14:textId="77777777" w:rsidR="008E0381" w:rsidRDefault="008E0381" w:rsidP="009C5AD3">
      <w:pPr>
        <w:pStyle w:val="ParagraphBullet"/>
      </w:pPr>
      <w:r>
        <w:t>Code fully integrated into a Version Control System which will subsequently be built through a CI server</w:t>
      </w:r>
      <w:r w:rsidR="00E63494">
        <w:t xml:space="preserve"> and deployed to an artifact repository manager</w:t>
      </w:r>
      <w:r>
        <w:t>.</w:t>
      </w:r>
    </w:p>
    <w:p w14:paraId="60585372" w14:textId="77777777" w:rsidR="00E63494" w:rsidRDefault="008E0381" w:rsidP="009C5AD3">
      <w:pPr>
        <w:pStyle w:val="ParagraphStyle"/>
      </w:pPr>
      <w:r>
        <w:t>You should consider the concept of MVP (Minimum Viable Product) as you plan your project, complete all the requirements above before you add extra functionality that is not specified above.</w:t>
      </w:r>
    </w:p>
    <w:p w14:paraId="37861F8C" w14:textId="77777777" w:rsidR="00E63494" w:rsidRDefault="00E63494" w:rsidP="00E63494">
      <w:r>
        <w:br w:type="page"/>
      </w:r>
    </w:p>
    <w:p w14:paraId="2F74FD40" w14:textId="77777777" w:rsidR="00E63494" w:rsidRDefault="00E63494" w:rsidP="00E63494">
      <w:pPr>
        <w:pStyle w:val="Heading1"/>
        <w:rPr>
          <w:rFonts w:ascii="Segoe UI Light" w:hAnsi="Segoe UI Light"/>
          <w:color w:val="44546A" w:themeColor="text2"/>
        </w:rPr>
      </w:pPr>
      <w:bookmarkStart w:id="5" w:name="_Toc21684954"/>
      <w:bookmarkStart w:id="6" w:name="_Toc29753597"/>
      <w:r>
        <w:lastRenderedPageBreak/>
        <w:t>Constraints</w:t>
      </w:r>
      <w:bookmarkEnd w:id="5"/>
      <w:bookmarkEnd w:id="6"/>
    </w:p>
    <w:p w14:paraId="36244D5A" w14:textId="77777777" w:rsidR="00E63494" w:rsidRDefault="00E63494" w:rsidP="00E63494">
      <w:pPr>
        <w:pStyle w:val="ParagraphStyle"/>
      </w:pPr>
      <w:r>
        <w:t xml:space="preserve">The time constraint of this application will be discussed when the specification is given out, as this can fluctuate based on several factors. </w:t>
      </w:r>
    </w:p>
    <w:p w14:paraId="29B84C04" w14:textId="77777777" w:rsidR="00E63494" w:rsidRDefault="00E63494" w:rsidP="00E63494">
      <w:pPr>
        <w:pStyle w:val="ParagraphStyle"/>
      </w:pPr>
      <w:r>
        <w:t>The other constraint for this is certain technology that needs to be used. The application needs to utilise the technology discussed during the training modules. The tech stack required would be the following:</w:t>
      </w:r>
    </w:p>
    <w:p w14:paraId="1E48F286" w14:textId="77777777" w:rsidR="00E63494" w:rsidRDefault="00E63494" w:rsidP="00E63494">
      <w:pPr>
        <w:pStyle w:val="ParagraphBullet"/>
      </w:pPr>
      <w:r>
        <w:t>Kanban Board: Trello or GitHub project</w:t>
      </w:r>
    </w:p>
    <w:p w14:paraId="6F8CB394" w14:textId="77777777" w:rsidR="00E63494" w:rsidRDefault="00E63494" w:rsidP="00E63494">
      <w:pPr>
        <w:pStyle w:val="ParagraphBullet"/>
      </w:pPr>
      <w:r>
        <w:t xml:space="preserve">Live Database: GCP </w:t>
      </w:r>
      <w:r w:rsidR="00067776">
        <w:t xml:space="preserve">MySQL server </w:t>
      </w:r>
      <w:r>
        <w:t>or other Cloud Hosted managed Database.</w:t>
      </w:r>
    </w:p>
    <w:p w14:paraId="03D217C0" w14:textId="77777777" w:rsidR="00E63494" w:rsidRDefault="00E63494" w:rsidP="00E63494">
      <w:pPr>
        <w:pStyle w:val="ParagraphBullet"/>
      </w:pPr>
      <w:r>
        <w:t xml:space="preserve">Test Database: Locally hosted Database </w:t>
      </w:r>
      <w:r w:rsidR="00067776">
        <w:t xml:space="preserve">or in memory database </w:t>
      </w:r>
      <w:r>
        <w:t>for testing purposes.</w:t>
      </w:r>
    </w:p>
    <w:p w14:paraId="2DE5D247" w14:textId="249EE366" w:rsidR="00E63494" w:rsidRPr="00067776" w:rsidRDefault="00E63494" w:rsidP="00067776">
      <w:pPr>
        <w:pStyle w:val="ParagraphBullet"/>
      </w:pPr>
      <w:r w:rsidRPr="00067776">
        <w:t>Programming language: Language covered in Programming Fundamentals (Java)</w:t>
      </w:r>
    </w:p>
    <w:p w14:paraId="64C0CA1A" w14:textId="77777777" w:rsidR="00E63494" w:rsidRPr="00067776" w:rsidRDefault="00067776" w:rsidP="00067776">
      <w:pPr>
        <w:pStyle w:val="ParagraphBullet"/>
      </w:pPr>
      <w:r w:rsidRPr="00067776">
        <w:t>Testing framework</w:t>
      </w:r>
      <w:r w:rsidR="00E63494" w:rsidRPr="00067776">
        <w:t>: JUnit</w:t>
      </w:r>
    </w:p>
    <w:p w14:paraId="53163F41" w14:textId="77777777" w:rsidR="00E63494" w:rsidRPr="00067776" w:rsidRDefault="00E63494" w:rsidP="00067776">
      <w:pPr>
        <w:pStyle w:val="ParagraphBullet"/>
      </w:pPr>
      <w:r w:rsidRPr="00067776">
        <w:t>Version Control: Git</w:t>
      </w:r>
    </w:p>
    <w:p w14:paraId="17858B77" w14:textId="77777777" w:rsidR="00067776" w:rsidRPr="00067776" w:rsidRDefault="00067776" w:rsidP="00067776">
      <w:pPr>
        <w:pStyle w:val="ParagraphBullet"/>
      </w:pPr>
      <w:r w:rsidRPr="00067776">
        <w:t>Hosted Version control system: GitHub</w:t>
      </w:r>
    </w:p>
    <w:p w14:paraId="79440874" w14:textId="77777777" w:rsidR="00E63494" w:rsidRPr="00067776" w:rsidRDefault="00E63494" w:rsidP="00067776">
      <w:pPr>
        <w:pStyle w:val="ParagraphBullet"/>
      </w:pPr>
      <w:r w:rsidRPr="00067776">
        <w:t>CI Server: Jenkins</w:t>
      </w:r>
    </w:p>
    <w:p w14:paraId="42053B22" w14:textId="77777777" w:rsidR="00E63494" w:rsidRDefault="00E63494" w:rsidP="00E63494">
      <w:pPr>
        <w:pStyle w:val="ParagraphBullet"/>
      </w:pPr>
      <w:r>
        <w:t>Cloud server: GCP virtual machine or other equivalent Cloud hosting Option.</w:t>
      </w:r>
    </w:p>
    <w:p w14:paraId="5DBA5DE4" w14:textId="77777777" w:rsidR="00067776" w:rsidRDefault="00067776" w:rsidP="00E63494">
      <w:pPr>
        <w:pStyle w:val="ParagraphBullet"/>
      </w:pPr>
      <w:r>
        <w:t>Artifact Repository Manager: Nexus</w:t>
      </w:r>
    </w:p>
    <w:p w14:paraId="51B0EC2A" w14:textId="77777777" w:rsidR="008E0381" w:rsidRPr="008E0381" w:rsidRDefault="008E0381" w:rsidP="008E0381"/>
    <w:p w14:paraId="0B60D629" w14:textId="77777777" w:rsidR="001E1DDE" w:rsidRDefault="001E1DDE"/>
    <w:p w14:paraId="1D04A0A3" w14:textId="77777777" w:rsidR="00067776" w:rsidRDefault="00067776" w:rsidP="00067776">
      <w:pPr>
        <w:pStyle w:val="Heading1"/>
        <w:rPr>
          <w:rFonts w:ascii="Segoe UI Light" w:hAnsi="Segoe UI Light"/>
          <w:color w:val="44546A" w:themeColor="text2"/>
        </w:rPr>
      </w:pPr>
      <w:bookmarkStart w:id="7" w:name="_Toc21684955"/>
      <w:bookmarkStart w:id="8" w:name="_Toc29753598"/>
      <w:r>
        <w:t>Deliverable</w:t>
      </w:r>
      <w:bookmarkEnd w:id="7"/>
      <w:bookmarkEnd w:id="8"/>
    </w:p>
    <w:p w14:paraId="55935A77" w14:textId="77777777" w:rsidR="00067776" w:rsidRDefault="00067776" w:rsidP="00067776">
      <w:pPr>
        <w:pStyle w:val="ParagraphStyle"/>
      </w:pPr>
      <w:r>
        <w:t>The final deliverable for this project is the completed application with full documentation around utilisation of supporting tools, this will require a fully functional application.</w:t>
      </w:r>
    </w:p>
    <w:p w14:paraId="11026B7D" w14:textId="77777777" w:rsidR="00067776" w:rsidRDefault="00067776" w:rsidP="00067776">
      <w:pPr>
        <w:pStyle w:val="ParagraphStyle"/>
      </w:pPr>
      <w:r>
        <w:t>A presentation of work will be required towards the end of the deadline. However, you will be required to track designs and work throughout the duration of the project and be able to show how they changed overtime.</w:t>
      </w:r>
    </w:p>
    <w:p w14:paraId="24E24F3D" w14:textId="77777777" w:rsidR="00067776" w:rsidRDefault="00067776" w:rsidP="00067776">
      <w:pPr>
        <w:pStyle w:val="ParagraphStyle"/>
      </w:pPr>
      <w:r>
        <w:t xml:space="preserve">You will be required to push you code to the Master branch once a week, this is so that the Trainer can keep track of your progress. </w:t>
      </w:r>
    </w:p>
    <w:p w14:paraId="021101B6" w14:textId="77777777" w:rsidR="00FC1C23" w:rsidRDefault="00FC1C23">
      <w:pPr>
        <w:rPr>
          <w:rFonts w:ascii="Krana Fat B" w:eastAsiaTheme="majorEastAsia" w:hAnsi="Krana Fat B" w:cstheme="majorBidi"/>
          <w:color w:val="004050"/>
          <w:sz w:val="40"/>
          <w:szCs w:val="32"/>
        </w:rPr>
      </w:pPr>
      <w:bookmarkStart w:id="9" w:name="_Toc21684956"/>
      <w:r>
        <w:br w:type="page"/>
      </w:r>
    </w:p>
    <w:p w14:paraId="2B54BD23" w14:textId="48E13091" w:rsidR="000109AA" w:rsidRPr="000109AA" w:rsidRDefault="000109AA" w:rsidP="000109AA">
      <w:pPr>
        <w:pStyle w:val="Heading1"/>
        <w:rPr>
          <w:rFonts w:ascii="Montserrat" w:hAnsi="Montserrat"/>
          <w:b/>
          <w:szCs w:val="26"/>
        </w:rPr>
      </w:pPr>
      <w:bookmarkStart w:id="10" w:name="_Toc29753599"/>
      <w:r>
        <w:lastRenderedPageBreak/>
        <w:t>Marking Scheme</w:t>
      </w:r>
      <w:bookmarkEnd w:id="9"/>
      <w:bookmarkEnd w:id="10"/>
    </w:p>
    <w:p w14:paraId="6CE8BCAE" w14:textId="2EAFFA13" w:rsidR="000109AA" w:rsidRDefault="000109AA" w:rsidP="000109AA">
      <w:pPr>
        <w:pStyle w:val="ParagraphStyle"/>
      </w:pPr>
      <w:r>
        <w:t xml:space="preserve">Below are the skills that we will be evaluating for this </w:t>
      </w:r>
      <w:r w:rsidR="002A22BB">
        <w:t xml:space="preserve">inventory management system </w:t>
      </w:r>
      <w:r>
        <w:t>assessment. These skills are as described in the SFIA 7 framework; please see below if you wish to have more information:</w:t>
      </w:r>
    </w:p>
    <w:p w14:paraId="379B5EAA" w14:textId="77777777" w:rsidR="000109AA" w:rsidRDefault="003C1057" w:rsidP="000109AA">
      <w:pPr>
        <w:pStyle w:val="ParagraphStyle"/>
      </w:pPr>
      <w:hyperlink r:id="rId9" w:history="1">
        <w:r w:rsidR="000109AA">
          <w:rPr>
            <w:rStyle w:val="InternetLink"/>
          </w:rPr>
          <w:t>https://www.sfia-online.org/en/framework</w:t>
        </w:r>
      </w:hyperlink>
      <w:r w:rsidR="000109AA">
        <w:t xml:space="preserve"> </w:t>
      </w:r>
    </w:p>
    <w:p w14:paraId="2205C20F" w14:textId="47EE2328" w:rsidR="002A22BB" w:rsidRDefault="002A22BB" w:rsidP="002A22BB">
      <w:pPr>
        <w:pStyle w:val="ParagraphStyle"/>
      </w:pPr>
    </w:p>
    <w:p w14:paraId="15C78110" w14:textId="6617B417" w:rsidR="002A22BB" w:rsidRDefault="002A22BB" w:rsidP="002A22BB">
      <w:pPr>
        <w:pStyle w:val="ParagraphStyle"/>
      </w:pPr>
      <w:r>
        <w:t>The mark scheme is centred around four of the SFIA skills:</w:t>
      </w:r>
    </w:p>
    <w:p w14:paraId="3664BC7C" w14:textId="1041CE0A" w:rsidR="002A22BB" w:rsidRDefault="002A22BB" w:rsidP="002A22BB">
      <w:pPr>
        <w:pStyle w:val="ParagraphBullet"/>
      </w:pPr>
      <w:r w:rsidRPr="002A22BB">
        <w:t>Programming/software development</w:t>
      </w:r>
      <w:r>
        <w:t xml:space="preserve"> (PROG)</w:t>
      </w:r>
    </w:p>
    <w:p w14:paraId="58C05897" w14:textId="324E0E14" w:rsidR="002A22BB" w:rsidRDefault="002A22BB" w:rsidP="002A22BB">
      <w:pPr>
        <w:pStyle w:val="ParagraphBullet"/>
      </w:pPr>
      <w:r w:rsidRPr="002A22BB">
        <w:t xml:space="preserve">Software design </w:t>
      </w:r>
      <w:r>
        <w:t>(</w:t>
      </w:r>
      <w:r w:rsidRPr="002A22BB">
        <w:t>SWDN</w:t>
      </w:r>
      <w:r>
        <w:t>)</w:t>
      </w:r>
    </w:p>
    <w:p w14:paraId="777EEE94" w14:textId="19ACECE5" w:rsidR="002A22BB" w:rsidRDefault="002A22BB" w:rsidP="002A22BB">
      <w:pPr>
        <w:pStyle w:val="ParagraphBullet"/>
      </w:pPr>
      <w:r w:rsidRPr="002A22BB">
        <w:t xml:space="preserve">Testing </w:t>
      </w:r>
      <w:r>
        <w:t>(</w:t>
      </w:r>
      <w:r w:rsidRPr="002A22BB">
        <w:t>TEST</w:t>
      </w:r>
      <w:r>
        <w:t>)</w:t>
      </w:r>
    </w:p>
    <w:p w14:paraId="1A08C697" w14:textId="1CB1D1D5" w:rsidR="002A22BB" w:rsidRPr="002A22BB" w:rsidRDefault="002A22BB" w:rsidP="002A22BB">
      <w:pPr>
        <w:pStyle w:val="ParagraphBullet"/>
      </w:pPr>
      <w:r w:rsidRPr="002A22BB">
        <w:t xml:space="preserve">Systems integration and build </w:t>
      </w:r>
      <w:r>
        <w:t>(</w:t>
      </w:r>
      <w:r w:rsidRPr="002A22BB">
        <w:t>SINT</w:t>
      </w:r>
      <w:r>
        <w:t>)</w:t>
      </w:r>
    </w:p>
    <w:p w14:paraId="5AF45D5F" w14:textId="77777777" w:rsidR="002A22BB" w:rsidRDefault="002A22BB"/>
    <w:p w14:paraId="132DB5A8" w14:textId="74E771EF" w:rsidR="00FC1C23" w:rsidRDefault="002A22BB">
      <w:r>
        <w:t>Each of the skills have been broken down into different sections</w:t>
      </w:r>
      <w:r w:rsidR="00FC1C23">
        <w:t xml:space="preserve">; each section is marked out of 5. A section has a list of competencies and for each competency completed you will receive one point. You need to get a specified number of points to achieve the next rating. </w:t>
      </w:r>
      <w:r w:rsidR="00F8135C">
        <w:t>The assessment will be marked out of 45, with a passmark of 27.</w:t>
      </w:r>
    </w:p>
    <w:p w14:paraId="6EA9D547" w14:textId="140916F6" w:rsidR="00FC1C23" w:rsidRDefault="00FC1C23"/>
    <w:p w14:paraId="38693989" w14:textId="37D10E24" w:rsidR="00FC1C23" w:rsidRDefault="00FC1C23" w:rsidP="00FC1C23">
      <w:pPr>
        <w:pStyle w:val="Heading2"/>
      </w:pPr>
      <w:bookmarkStart w:id="11" w:name="_Toc29753600"/>
      <w:r>
        <w:t>Marks</w:t>
      </w:r>
      <w:bookmarkEnd w:id="11"/>
    </w:p>
    <w:p w14:paraId="10B04CD0" w14:textId="6E0ADF99" w:rsidR="00FC1C23" w:rsidRDefault="00FC1C23">
      <w:r>
        <w:t>Name: ………………………………………………..</w:t>
      </w:r>
    </w:p>
    <w:p w14:paraId="3230E180" w14:textId="77777777" w:rsidR="00F8135C" w:rsidRDefault="00F8135C"/>
    <w:p w14:paraId="7C84F71D" w14:textId="6540FAB1" w:rsidR="00FC1C23" w:rsidRDefault="00FC1C23">
      <w:r w:rsidRPr="002A22BB">
        <w:t>Programming/software development</w:t>
      </w:r>
      <w:r>
        <w:t xml:space="preserve">:        </w:t>
      </w:r>
      <w:r w:rsidR="00F8135C">
        <w:t>/ 15</w:t>
      </w:r>
    </w:p>
    <w:p w14:paraId="0C379E54" w14:textId="77777777" w:rsidR="00FC1C23" w:rsidRDefault="00FC1C23"/>
    <w:p w14:paraId="43FFBBB7" w14:textId="1B39DA33" w:rsidR="00FC1C23" w:rsidRDefault="00FC1C23">
      <w:r w:rsidRPr="002A22BB">
        <w:t>Software design</w:t>
      </w:r>
      <w:r>
        <w:t>:          / 10</w:t>
      </w:r>
    </w:p>
    <w:p w14:paraId="3197FCC7" w14:textId="77777777" w:rsidR="00FC1C23" w:rsidRDefault="00FC1C23"/>
    <w:p w14:paraId="2215EB26" w14:textId="72FEBCA5" w:rsidR="00FC1C23" w:rsidRDefault="00FC1C23">
      <w:r w:rsidRPr="002A22BB">
        <w:t>Testing</w:t>
      </w:r>
      <w:r>
        <w:t>:         / 10</w:t>
      </w:r>
    </w:p>
    <w:p w14:paraId="3D9AB42B" w14:textId="77777777" w:rsidR="00FC1C23" w:rsidRDefault="00FC1C23"/>
    <w:p w14:paraId="507C3B7D" w14:textId="4CC1B071" w:rsidR="00FC1C23" w:rsidRDefault="00FC1C23">
      <w:r w:rsidRPr="002A22BB">
        <w:t>Systems integration and build</w:t>
      </w:r>
      <w:r>
        <w:t>:         / 10</w:t>
      </w:r>
    </w:p>
    <w:p w14:paraId="78F9BC54" w14:textId="77777777" w:rsidR="00FC1C23" w:rsidRDefault="00FC1C23"/>
    <w:p w14:paraId="61E4F7E3" w14:textId="644F5D91" w:rsidR="002A22BB" w:rsidRDefault="00FC1C23">
      <w:pPr>
        <w:rPr>
          <w:rFonts w:ascii="Montserrat" w:eastAsiaTheme="majorEastAsia" w:hAnsi="Montserrat" w:cstheme="majorBidi"/>
          <w:b/>
          <w:color w:val="004050"/>
          <w:szCs w:val="26"/>
        </w:rPr>
      </w:pPr>
      <w:r>
        <w:t xml:space="preserve">Total:         /    45  </w:t>
      </w:r>
      <w:r w:rsidR="002A22BB">
        <w:br w:type="page"/>
      </w:r>
    </w:p>
    <w:p w14:paraId="279C7611" w14:textId="64B72A77" w:rsidR="000109AA" w:rsidRDefault="000109AA" w:rsidP="000109AA">
      <w:pPr>
        <w:pStyle w:val="Heading2"/>
      </w:pPr>
      <w:bookmarkStart w:id="12" w:name="_Toc29753601"/>
      <w:r>
        <w:lastRenderedPageBreak/>
        <w:t>Programming/software development</w:t>
      </w:r>
      <w:bookmarkEnd w:id="12"/>
    </w:p>
    <w:p w14:paraId="386A3089" w14:textId="77777777" w:rsidR="002C12D1" w:rsidRPr="002C12D1" w:rsidRDefault="002C12D1" w:rsidP="002C12D1">
      <w:pPr>
        <w:rPr>
          <w:rFonts w:ascii="Montserrat Light" w:eastAsia="Arial" w:hAnsi="Montserrat Light" w:cs="Arial"/>
          <w:color w:val="auto"/>
          <w:szCs w:val="22"/>
          <w:lang w:val="en-US"/>
        </w:rPr>
      </w:pPr>
      <w:r w:rsidRPr="002C12D1">
        <w:rPr>
          <w:rFonts w:ascii="Montserrat Light" w:eastAsia="Arial" w:hAnsi="Montserrat Light" w:cs="Arial"/>
          <w:color w:val="auto"/>
          <w:szCs w:val="22"/>
          <w:lang w:val="en-US"/>
        </w:rPr>
        <w:t>The planning, designing, creation, amending, verification, testing and documentation of new and amended software components in order to deliver agreed value to stakeholders. The identification, creation and application of agreed software development and security standards and processes. Adopting and adapting software development lifecycle models based on the context of the work and selecting appropriately from predictive (plan-driven) approaches or adaptive (iterative/agile) approaches.</w:t>
      </w:r>
    </w:p>
    <w:p w14:paraId="5CD4C0C0" w14:textId="77777777" w:rsidR="00A90FE4" w:rsidRDefault="00A90FE4" w:rsidP="000109AA">
      <w:pPr>
        <w:pStyle w:val="ParagraphStyle"/>
        <w:rPr>
          <w:color w:val="auto"/>
        </w:rPr>
      </w:pPr>
    </w:p>
    <w:p w14:paraId="26ACE304" w14:textId="77777777" w:rsidR="002A22BB" w:rsidRDefault="002A22BB" w:rsidP="00ED2EE6">
      <w:pPr>
        <w:rPr>
          <w:rFonts w:ascii="Montserrat Light" w:eastAsia="Arial" w:hAnsi="Montserrat Light" w:cs="Arial"/>
          <w:color w:val="auto"/>
          <w:szCs w:val="22"/>
          <w:lang w:val="en-US"/>
        </w:rPr>
      </w:pPr>
      <w:r>
        <w:rPr>
          <w:rFonts w:ascii="Montserrat Light" w:eastAsia="Arial" w:hAnsi="Montserrat Light" w:cs="Arial"/>
          <w:b/>
          <w:bCs/>
          <w:color w:val="auto"/>
          <w:szCs w:val="22"/>
          <w:lang w:val="en-US"/>
        </w:rPr>
        <w:t>Learners must:</w:t>
      </w:r>
      <w:r w:rsidR="002C12D1">
        <w:rPr>
          <w:rFonts w:ascii="Montserrat Light" w:eastAsia="Arial" w:hAnsi="Montserrat Light" w:cs="Arial"/>
          <w:color w:val="auto"/>
          <w:szCs w:val="22"/>
          <w:lang w:val="en-US"/>
        </w:rPr>
        <w:t xml:space="preserve"> </w:t>
      </w:r>
    </w:p>
    <w:p w14:paraId="5B2E3AF5" w14:textId="67FFC000" w:rsidR="000109AA" w:rsidRPr="00FC1C23" w:rsidRDefault="002C12D1" w:rsidP="000109AA">
      <w:pPr>
        <w:rPr>
          <w:rFonts w:ascii="Montserrat Light" w:eastAsia="Arial" w:hAnsi="Montserrat Light" w:cs="Arial"/>
          <w:color w:val="auto"/>
          <w:szCs w:val="22"/>
          <w:lang w:val="en-US"/>
        </w:rPr>
      </w:pPr>
      <w:r w:rsidRPr="002C12D1">
        <w:rPr>
          <w:rFonts w:ascii="Montserrat Light" w:eastAsia="Arial" w:hAnsi="Montserrat Light" w:cs="Arial"/>
          <w:color w:val="auto"/>
          <w:szCs w:val="22"/>
          <w:lang w:val="en-US"/>
        </w:rPr>
        <w:t xml:space="preserve">Design, code, </w:t>
      </w:r>
      <w:r w:rsidR="002A22BB">
        <w:rPr>
          <w:rFonts w:ascii="Montserrat Light" w:eastAsia="Arial" w:hAnsi="Montserrat Light" w:cs="Arial"/>
          <w:color w:val="auto"/>
          <w:szCs w:val="22"/>
          <w:lang w:val="en-US"/>
        </w:rPr>
        <w:t>verify</w:t>
      </w:r>
      <w:r w:rsidRPr="002C12D1">
        <w:rPr>
          <w:rFonts w:ascii="Montserrat Light" w:eastAsia="Arial" w:hAnsi="Montserrat Light" w:cs="Arial"/>
          <w:color w:val="auto"/>
          <w:szCs w:val="22"/>
          <w:lang w:val="en-US"/>
        </w:rPr>
        <w:t>, test, document, amend and refactor simple programs/scripts. Applies agreed standards and tools, to achieve a well-engineered result. Reviews own work.</w:t>
      </w:r>
    </w:p>
    <w:tbl>
      <w:tblPr>
        <w:tblW w:w="9419" w:type="dxa"/>
        <w:tblInd w:w="216" w:type="dxa"/>
        <w:tblLook w:val="04A0" w:firstRow="1" w:lastRow="0" w:firstColumn="1" w:lastColumn="0" w:noHBand="0" w:noVBand="1"/>
      </w:tblPr>
      <w:tblGrid>
        <w:gridCol w:w="6300"/>
        <w:gridCol w:w="1276"/>
        <w:gridCol w:w="1843"/>
      </w:tblGrid>
      <w:tr w:rsidR="000109AA" w14:paraId="2FB95DBA" w14:textId="77777777" w:rsidTr="000109AA">
        <w:trPr>
          <w:trHeight w:val="1"/>
        </w:trPr>
        <w:tc>
          <w:tcPr>
            <w:tcW w:w="6300" w:type="dxa"/>
            <w:tcBorders>
              <w:top w:val="single" w:sz="4" w:space="0" w:color="000000"/>
              <w:left w:val="single" w:sz="4" w:space="0" w:color="000000"/>
              <w:bottom w:val="single" w:sz="4" w:space="0" w:color="000000"/>
              <w:right w:val="single" w:sz="4" w:space="0" w:color="000000"/>
            </w:tcBorders>
            <w:shd w:val="clear" w:color="auto" w:fill="FFFFFF"/>
            <w:hideMark/>
          </w:tcPr>
          <w:p w14:paraId="1798B607" w14:textId="77777777" w:rsidR="000109AA" w:rsidRDefault="002D6046" w:rsidP="00216DFD">
            <w:pPr>
              <w:pStyle w:val="Tableheading"/>
              <w:rPr>
                <w:lang w:bidi="hi-IN"/>
              </w:rPr>
            </w:pPr>
            <w:r>
              <w:rPr>
                <w:lang w:bidi="hi-IN"/>
              </w:rPr>
              <w:t>Sub-skill</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588BE908" w14:textId="77777777" w:rsidR="000109AA" w:rsidRDefault="000109AA" w:rsidP="00216DFD">
            <w:pPr>
              <w:pStyle w:val="Tableheading"/>
              <w:rPr>
                <w:lang w:bidi="hi-IN"/>
              </w:rPr>
            </w:pPr>
            <w:r>
              <w:rPr>
                <w:lang w:bidi="hi-IN"/>
              </w:rPr>
              <w:t>Rating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0A77C47B" w14:textId="77777777" w:rsidR="000109AA" w:rsidRDefault="000109AA" w:rsidP="00216DFD">
            <w:pPr>
              <w:pStyle w:val="Tableheading"/>
              <w:rPr>
                <w:lang w:bidi="hi-IN"/>
              </w:rPr>
            </w:pPr>
            <w:r>
              <w:rPr>
                <w:lang w:bidi="hi-IN"/>
              </w:rPr>
              <w:t>Details</w:t>
            </w:r>
          </w:p>
        </w:tc>
      </w:tr>
      <w:tr w:rsidR="000109AA" w14:paraId="19763B3A" w14:textId="77777777" w:rsidTr="000109AA">
        <w:trPr>
          <w:trHeight w:val="1"/>
        </w:trPr>
        <w:tc>
          <w:tcPr>
            <w:tcW w:w="630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54D8780" w14:textId="77777777" w:rsidR="00A90FE4" w:rsidRDefault="000109AA" w:rsidP="002D6046">
            <w:pPr>
              <w:pStyle w:val="ParagraphStyle"/>
              <w:rPr>
                <w:lang w:bidi="hi-IN"/>
              </w:rPr>
            </w:pPr>
            <w:r w:rsidRPr="000109AA">
              <w:rPr>
                <w:lang w:bidi="hi-IN"/>
              </w:rPr>
              <w:t xml:space="preserve">Able to </w:t>
            </w:r>
            <w:r w:rsidRPr="000109AA">
              <w:rPr>
                <w:b/>
                <w:bCs/>
                <w:lang w:bidi="hi-IN"/>
              </w:rPr>
              <w:t>design</w:t>
            </w:r>
            <w:r w:rsidRPr="000109AA">
              <w:rPr>
                <w:lang w:bidi="hi-IN"/>
              </w:rPr>
              <w:t xml:space="preserve"> and </w:t>
            </w:r>
            <w:r w:rsidRPr="000109AA">
              <w:rPr>
                <w:b/>
                <w:bCs/>
                <w:lang w:bidi="hi-IN"/>
              </w:rPr>
              <w:t>test</w:t>
            </w:r>
            <w:r>
              <w:rPr>
                <w:lang w:bidi="hi-IN"/>
              </w:rPr>
              <w:t xml:space="preserve"> </w:t>
            </w:r>
            <w:r w:rsidRPr="000109AA">
              <w:rPr>
                <w:lang w:bidi="hi-IN"/>
              </w:rPr>
              <w:t xml:space="preserve">code to fulfil an agreed specification. </w:t>
            </w:r>
            <w:r w:rsidR="00A90FE4">
              <w:rPr>
                <w:lang w:bidi="hi-IN"/>
              </w:rPr>
              <w:t xml:space="preserve"> </w:t>
            </w:r>
            <w:r w:rsidRPr="000109AA">
              <w:rPr>
                <w:lang w:bidi="hi-IN"/>
              </w:rPr>
              <w:t>A point will be awarded for each of the following done correctly:</w:t>
            </w:r>
          </w:p>
          <w:p w14:paraId="4D029708" w14:textId="7B76B89D" w:rsidR="000109AA" w:rsidRPr="000109AA" w:rsidRDefault="002D6046" w:rsidP="00A90FE4">
            <w:pPr>
              <w:pStyle w:val="ParagraphBullet"/>
              <w:rPr>
                <w:lang w:bidi="hi-IN"/>
              </w:rPr>
            </w:pPr>
            <w:r>
              <w:rPr>
                <w:lang w:bidi="hi-IN"/>
              </w:rPr>
              <w:t>3</w:t>
            </w:r>
            <w:r w:rsidR="000109AA" w:rsidRPr="000109AA">
              <w:rPr>
                <w:lang w:bidi="hi-IN"/>
              </w:rPr>
              <w:t>0%</w:t>
            </w:r>
            <w:r w:rsidR="00F8135C">
              <w:rPr>
                <w:lang w:bidi="hi-IN"/>
              </w:rPr>
              <w:t xml:space="preserve"> </w:t>
            </w:r>
            <w:r w:rsidR="00F8135C" w:rsidRPr="000109AA">
              <w:rPr>
                <w:lang w:bidi="hi-IN"/>
              </w:rPr>
              <w:t>Unit Test coverage</w:t>
            </w:r>
          </w:p>
          <w:p w14:paraId="7768DD2D" w14:textId="736E779B" w:rsidR="000109AA" w:rsidRPr="000109AA" w:rsidRDefault="002D6046" w:rsidP="00A90FE4">
            <w:pPr>
              <w:pStyle w:val="ParagraphBullet"/>
              <w:rPr>
                <w:lang w:bidi="hi-IN"/>
              </w:rPr>
            </w:pPr>
            <w:r>
              <w:rPr>
                <w:lang w:bidi="hi-IN"/>
              </w:rPr>
              <w:t>5</w:t>
            </w:r>
            <w:r w:rsidR="000109AA" w:rsidRPr="000109AA">
              <w:rPr>
                <w:lang w:bidi="hi-IN"/>
              </w:rPr>
              <w:t>0%</w:t>
            </w:r>
            <w:r w:rsidR="00F8135C">
              <w:rPr>
                <w:lang w:bidi="hi-IN"/>
              </w:rPr>
              <w:t xml:space="preserve"> </w:t>
            </w:r>
            <w:r w:rsidR="00F8135C" w:rsidRPr="000109AA">
              <w:rPr>
                <w:lang w:bidi="hi-IN"/>
              </w:rPr>
              <w:t>Unit Test coverage</w:t>
            </w:r>
          </w:p>
          <w:p w14:paraId="0CFA0E4C" w14:textId="6FEF76B5" w:rsidR="000109AA" w:rsidRPr="000109AA" w:rsidRDefault="002D6046" w:rsidP="00A90FE4">
            <w:pPr>
              <w:pStyle w:val="ParagraphBullet"/>
              <w:rPr>
                <w:lang w:bidi="hi-IN"/>
              </w:rPr>
            </w:pPr>
            <w:r>
              <w:rPr>
                <w:lang w:bidi="hi-IN"/>
              </w:rPr>
              <w:t>7</w:t>
            </w:r>
            <w:r w:rsidR="000109AA" w:rsidRPr="000109AA">
              <w:rPr>
                <w:lang w:bidi="hi-IN"/>
              </w:rPr>
              <w:t>0%</w:t>
            </w:r>
            <w:r w:rsidR="00F8135C">
              <w:rPr>
                <w:lang w:bidi="hi-IN"/>
              </w:rPr>
              <w:t xml:space="preserve"> </w:t>
            </w:r>
            <w:r w:rsidR="00F8135C" w:rsidRPr="000109AA">
              <w:rPr>
                <w:lang w:bidi="hi-IN"/>
              </w:rPr>
              <w:t>Unit Test coverage</w:t>
            </w:r>
          </w:p>
          <w:p w14:paraId="70033254" w14:textId="50A9F244" w:rsidR="000109AA" w:rsidRDefault="002D6046" w:rsidP="00A90FE4">
            <w:pPr>
              <w:pStyle w:val="ParagraphBullet"/>
              <w:rPr>
                <w:lang w:bidi="hi-IN"/>
              </w:rPr>
            </w:pPr>
            <w:r>
              <w:rPr>
                <w:lang w:bidi="hi-IN"/>
              </w:rPr>
              <w:t>90</w:t>
            </w:r>
            <w:r w:rsidR="000109AA" w:rsidRPr="000109AA">
              <w:rPr>
                <w:lang w:bidi="hi-IN"/>
              </w:rPr>
              <w:t>%</w:t>
            </w:r>
            <w:r w:rsidR="00F8135C">
              <w:rPr>
                <w:lang w:bidi="hi-IN"/>
              </w:rPr>
              <w:t xml:space="preserve"> </w:t>
            </w:r>
            <w:r w:rsidR="00F8135C" w:rsidRPr="000109AA">
              <w:rPr>
                <w:lang w:bidi="hi-IN"/>
              </w:rPr>
              <w:t>Unit Test coverage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45AEAD9C" w14:textId="77777777" w:rsidR="000109AA" w:rsidRPr="002A22BB" w:rsidRDefault="000109AA" w:rsidP="002A22BB">
            <w:pPr>
              <w:pStyle w:val="ParagraphStyle"/>
              <w:rPr>
                <w:b/>
                <w:bCs/>
                <w:lang w:bidi="hi-IN"/>
              </w:rPr>
            </w:pPr>
            <w:r w:rsidRPr="002A22BB">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5947257E" w14:textId="77777777" w:rsidR="000109AA" w:rsidRPr="002A22BB" w:rsidRDefault="000109AA" w:rsidP="002A22BB">
            <w:pPr>
              <w:pStyle w:val="ParagraphStyle"/>
              <w:rPr>
                <w:b/>
                <w:bCs/>
                <w:lang w:bidi="hi-IN"/>
              </w:rPr>
            </w:pPr>
            <w:r w:rsidRPr="002A22BB">
              <w:rPr>
                <w:b/>
                <w:bCs/>
                <w:lang w:bidi="hi-IN"/>
              </w:rPr>
              <w:t>0/</w:t>
            </w:r>
            <w:r w:rsidR="002D6046" w:rsidRPr="002A22BB">
              <w:rPr>
                <w:b/>
                <w:bCs/>
                <w:lang w:bidi="hi-IN"/>
              </w:rPr>
              <w:t>4</w:t>
            </w:r>
            <w:r w:rsidRPr="002A22BB">
              <w:rPr>
                <w:b/>
                <w:bCs/>
                <w:lang w:bidi="hi-IN"/>
              </w:rPr>
              <w:t xml:space="preserve"> points</w:t>
            </w:r>
          </w:p>
        </w:tc>
      </w:tr>
      <w:tr w:rsidR="000109AA" w14:paraId="1C65F2E8" w14:textId="77777777" w:rsidTr="000109AA">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hideMark/>
          </w:tcPr>
          <w:p w14:paraId="67CADB7D" w14:textId="77777777" w:rsidR="000109AA" w:rsidRDefault="000109AA">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C5325D2" w14:textId="77777777" w:rsidR="000109AA" w:rsidRPr="002A22BB" w:rsidRDefault="000109AA" w:rsidP="002A22BB">
            <w:pPr>
              <w:pStyle w:val="ParagraphStyle"/>
              <w:rPr>
                <w:b/>
                <w:bCs/>
                <w:lang w:bidi="hi-IN"/>
              </w:rPr>
            </w:pPr>
            <w:r w:rsidRPr="002A22BB">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4CDEDA35" w14:textId="77777777" w:rsidR="000109AA" w:rsidRPr="002A22BB" w:rsidRDefault="002D6046" w:rsidP="002A22BB">
            <w:pPr>
              <w:pStyle w:val="ParagraphStyle"/>
              <w:rPr>
                <w:b/>
                <w:bCs/>
                <w:lang w:bidi="hi-IN"/>
              </w:rPr>
            </w:pPr>
            <w:r w:rsidRPr="002A22BB">
              <w:rPr>
                <w:b/>
                <w:bCs/>
                <w:lang w:bidi="hi-IN"/>
              </w:rPr>
              <w:t>1</w:t>
            </w:r>
            <w:r w:rsidR="000109AA" w:rsidRPr="002A22BB">
              <w:rPr>
                <w:b/>
                <w:bCs/>
                <w:lang w:bidi="hi-IN"/>
              </w:rPr>
              <w:t>/</w:t>
            </w:r>
            <w:r w:rsidRPr="002A22BB">
              <w:rPr>
                <w:b/>
                <w:bCs/>
                <w:lang w:bidi="hi-IN"/>
              </w:rPr>
              <w:t>4</w:t>
            </w:r>
            <w:r w:rsidR="000109AA" w:rsidRPr="002A22BB">
              <w:rPr>
                <w:b/>
                <w:bCs/>
                <w:lang w:bidi="hi-IN"/>
              </w:rPr>
              <w:t xml:space="preserve"> points</w:t>
            </w:r>
          </w:p>
        </w:tc>
      </w:tr>
      <w:tr w:rsidR="000109AA" w14:paraId="41FA2D1C" w14:textId="77777777" w:rsidTr="000109AA">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hideMark/>
          </w:tcPr>
          <w:p w14:paraId="0E2464FB" w14:textId="77777777" w:rsidR="000109AA" w:rsidRDefault="000109AA">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2542BB97" w14:textId="77777777" w:rsidR="000109AA" w:rsidRPr="002A22BB" w:rsidRDefault="000109AA" w:rsidP="002A22BB">
            <w:pPr>
              <w:pStyle w:val="ParagraphStyle"/>
              <w:rPr>
                <w:b/>
                <w:bCs/>
                <w:lang w:bidi="hi-IN"/>
              </w:rPr>
            </w:pPr>
            <w:r w:rsidRPr="002A22BB">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0C23517F" w14:textId="77777777" w:rsidR="000109AA" w:rsidRPr="002A22BB" w:rsidRDefault="002D6046" w:rsidP="002A22BB">
            <w:pPr>
              <w:pStyle w:val="ParagraphStyle"/>
              <w:rPr>
                <w:b/>
                <w:bCs/>
                <w:lang w:bidi="hi-IN"/>
              </w:rPr>
            </w:pPr>
            <w:r w:rsidRPr="002A22BB">
              <w:rPr>
                <w:b/>
                <w:bCs/>
                <w:lang w:bidi="hi-IN"/>
              </w:rPr>
              <w:t>2</w:t>
            </w:r>
            <w:r w:rsidR="000109AA" w:rsidRPr="002A22BB">
              <w:rPr>
                <w:b/>
                <w:bCs/>
                <w:lang w:bidi="hi-IN"/>
              </w:rPr>
              <w:t>/</w:t>
            </w:r>
            <w:r w:rsidRPr="002A22BB">
              <w:rPr>
                <w:b/>
                <w:bCs/>
                <w:lang w:bidi="hi-IN"/>
              </w:rPr>
              <w:t>4</w:t>
            </w:r>
            <w:r w:rsidR="000109AA" w:rsidRPr="002A22BB">
              <w:rPr>
                <w:b/>
                <w:bCs/>
                <w:lang w:bidi="hi-IN"/>
              </w:rPr>
              <w:t xml:space="preserve"> points</w:t>
            </w:r>
          </w:p>
        </w:tc>
      </w:tr>
      <w:tr w:rsidR="000109AA" w14:paraId="4BB91C03" w14:textId="77777777" w:rsidTr="000109AA">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hideMark/>
          </w:tcPr>
          <w:p w14:paraId="35A158F3" w14:textId="77777777" w:rsidR="000109AA" w:rsidRDefault="000109AA">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09DE2A96" w14:textId="77777777" w:rsidR="000109AA" w:rsidRPr="002A22BB" w:rsidRDefault="000109AA" w:rsidP="002A22BB">
            <w:pPr>
              <w:pStyle w:val="ParagraphStyle"/>
              <w:rPr>
                <w:b/>
                <w:bCs/>
                <w:lang w:bidi="hi-IN"/>
              </w:rPr>
            </w:pPr>
            <w:r w:rsidRPr="002A22BB">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2B147AD6" w14:textId="77777777" w:rsidR="000109AA" w:rsidRPr="002A22BB" w:rsidRDefault="002D6046" w:rsidP="002A22BB">
            <w:pPr>
              <w:pStyle w:val="ParagraphStyle"/>
              <w:rPr>
                <w:b/>
                <w:bCs/>
                <w:lang w:bidi="hi-IN"/>
              </w:rPr>
            </w:pPr>
            <w:r w:rsidRPr="002A22BB">
              <w:rPr>
                <w:b/>
                <w:bCs/>
                <w:lang w:bidi="hi-IN"/>
              </w:rPr>
              <w:t>3</w:t>
            </w:r>
            <w:r w:rsidR="000109AA" w:rsidRPr="002A22BB">
              <w:rPr>
                <w:b/>
                <w:bCs/>
                <w:lang w:bidi="hi-IN"/>
              </w:rPr>
              <w:t>/</w:t>
            </w:r>
            <w:r w:rsidRPr="002A22BB">
              <w:rPr>
                <w:b/>
                <w:bCs/>
                <w:lang w:bidi="hi-IN"/>
              </w:rPr>
              <w:t>4</w:t>
            </w:r>
            <w:r w:rsidR="000109AA" w:rsidRPr="002A22BB">
              <w:rPr>
                <w:b/>
                <w:bCs/>
                <w:lang w:bidi="hi-IN"/>
              </w:rPr>
              <w:t xml:space="preserve"> points</w:t>
            </w:r>
          </w:p>
        </w:tc>
      </w:tr>
      <w:tr w:rsidR="000109AA" w14:paraId="55FDA308" w14:textId="77777777" w:rsidTr="00620EE7">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hideMark/>
          </w:tcPr>
          <w:p w14:paraId="177488BE" w14:textId="77777777" w:rsidR="000109AA" w:rsidRDefault="000109AA">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CAE98D8" w14:textId="77777777" w:rsidR="000109AA" w:rsidRPr="002A22BB" w:rsidRDefault="000109AA" w:rsidP="002A22BB">
            <w:pPr>
              <w:pStyle w:val="ParagraphStyle"/>
              <w:rPr>
                <w:b/>
                <w:bCs/>
                <w:lang w:bidi="hi-IN"/>
              </w:rPr>
            </w:pPr>
            <w:r w:rsidRPr="002A22BB">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012A7CAD" w14:textId="77777777" w:rsidR="000109AA" w:rsidRPr="002A22BB" w:rsidRDefault="002D6046" w:rsidP="002A22BB">
            <w:pPr>
              <w:pStyle w:val="ParagraphStyle"/>
              <w:rPr>
                <w:b/>
                <w:bCs/>
                <w:lang w:bidi="hi-IN"/>
              </w:rPr>
            </w:pPr>
            <w:r w:rsidRPr="002A22BB">
              <w:rPr>
                <w:b/>
                <w:bCs/>
                <w:lang w:bidi="hi-IN"/>
              </w:rPr>
              <w:t>4</w:t>
            </w:r>
            <w:r w:rsidR="000109AA" w:rsidRPr="002A22BB">
              <w:rPr>
                <w:b/>
                <w:bCs/>
                <w:lang w:bidi="hi-IN"/>
              </w:rPr>
              <w:t>/</w:t>
            </w:r>
            <w:r w:rsidRPr="002A22BB">
              <w:rPr>
                <w:b/>
                <w:bCs/>
                <w:lang w:bidi="hi-IN"/>
              </w:rPr>
              <w:t>4</w:t>
            </w:r>
            <w:r w:rsidR="000109AA" w:rsidRPr="002A22BB">
              <w:rPr>
                <w:b/>
                <w:bCs/>
                <w:lang w:bidi="hi-IN"/>
              </w:rPr>
              <w:t xml:space="preserve"> points</w:t>
            </w:r>
          </w:p>
        </w:tc>
      </w:tr>
      <w:tr w:rsidR="00620EE7" w14:paraId="76A63946" w14:textId="77777777" w:rsidTr="00620EE7">
        <w:trPr>
          <w:trHeight w:val="1"/>
        </w:trPr>
        <w:tc>
          <w:tcPr>
            <w:tcW w:w="6300" w:type="dxa"/>
            <w:vMerge w:val="restart"/>
            <w:tcBorders>
              <w:top w:val="single" w:sz="4" w:space="0" w:color="000000"/>
              <w:left w:val="single" w:sz="4" w:space="0" w:color="000000"/>
              <w:bottom w:val="single" w:sz="4" w:space="0" w:color="000000"/>
              <w:right w:val="single" w:sz="4" w:space="0" w:color="000000"/>
            </w:tcBorders>
            <w:vAlign w:val="center"/>
          </w:tcPr>
          <w:p w14:paraId="7E644DDC" w14:textId="3CFD83D4" w:rsidR="00620EE7" w:rsidRDefault="00620EE7" w:rsidP="00620EE7">
            <w:pPr>
              <w:pStyle w:val="ParagraphStyle"/>
              <w:rPr>
                <w:lang w:bidi="hi-IN"/>
              </w:rPr>
            </w:pPr>
            <w:r>
              <w:rPr>
                <w:lang w:bidi="hi-IN"/>
              </w:rPr>
              <w:t xml:space="preserve">Able to </w:t>
            </w:r>
            <w:r w:rsidR="002A22BB">
              <w:rPr>
                <w:lang w:bidi="hi-IN"/>
              </w:rPr>
              <w:t>c</w:t>
            </w:r>
            <w:r w:rsidRPr="0063369C">
              <w:rPr>
                <w:lang w:bidi="hi-IN"/>
              </w:rPr>
              <w:t>ode, verif</w:t>
            </w:r>
            <w:r>
              <w:rPr>
                <w:lang w:bidi="hi-IN"/>
              </w:rPr>
              <w:t>y,</w:t>
            </w:r>
            <w:r w:rsidRPr="0063369C">
              <w:rPr>
                <w:lang w:bidi="hi-IN"/>
              </w:rPr>
              <w:t xml:space="preserve"> amend and refactor simple programs/scripts</w:t>
            </w:r>
            <w:r>
              <w:rPr>
                <w:lang w:bidi="hi-IN"/>
              </w:rPr>
              <w:t>. A point will be awarded for each of the following done correctly:</w:t>
            </w:r>
          </w:p>
          <w:p w14:paraId="690BE210" w14:textId="77777777" w:rsidR="00620EE7" w:rsidRDefault="00620EE7" w:rsidP="00620EE7">
            <w:pPr>
              <w:pStyle w:val="ParagraphBullet"/>
              <w:rPr>
                <w:lang w:bidi="hi-IN"/>
              </w:rPr>
            </w:pPr>
            <w:r>
              <w:rPr>
                <w:lang w:bidi="hi-IN"/>
              </w:rPr>
              <w:t>Create functionality for user</w:t>
            </w:r>
          </w:p>
          <w:p w14:paraId="07EC6472" w14:textId="77777777" w:rsidR="00620EE7" w:rsidRDefault="00620EE7" w:rsidP="00620EE7">
            <w:pPr>
              <w:pStyle w:val="ParagraphBullet"/>
              <w:rPr>
                <w:lang w:bidi="hi-IN"/>
              </w:rPr>
            </w:pPr>
            <w:r>
              <w:rPr>
                <w:lang w:bidi="hi-IN"/>
              </w:rPr>
              <w:t>Create functionality for item</w:t>
            </w:r>
          </w:p>
          <w:p w14:paraId="12D61AB8" w14:textId="77777777" w:rsidR="00620EE7" w:rsidRDefault="00620EE7" w:rsidP="00620EE7">
            <w:pPr>
              <w:pStyle w:val="ParagraphBullet"/>
              <w:rPr>
                <w:lang w:bidi="hi-IN"/>
              </w:rPr>
            </w:pPr>
            <w:r>
              <w:rPr>
                <w:lang w:bidi="hi-IN"/>
              </w:rPr>
              <w:t>Create functionality for order</w:t>
            </w:r>
          </w:p>
          <w:p w14:paraId="3ACBCC40" w14:textId="77777777" w:rsidR="00620EE7" w:rsidRDefault="00620EE7" w:rsidP="00620EE7">
            <w:pPr>
              <w:pStyle w:val="ParagraphBullet"/>
              <w:rPr>
                <w:lang w:bidi="hi-IN"/>
              </w:rPr>
            </w:pPr>
            <w:r>
              <w:rPr>
                <w:lang w:bidi="hi-IN"/>
              </w:rPr>
              <w:t>Read functionality for user</w:t>
            </w:r>
          </w:p>
          <w:p w14:paraId="37679110" w14:textId="77777777" w:rsidR="00620EE7" w:rsidRDefault="00620EE7" w:rsidP="00620EE7">
            <w:pPr>
              <w:pStyle w:val="ParagraphBullet"/>
              <w:rPr>
                <w:lang w:bidi="hi-IN"/>
              </w:rPr>
            </w:pPr>
            <w:r>
              <w:rPr>
                <w:lang w:bidi="hi-IN"/>
              </w:rPr>
              <w:t>Read functionality for item</w:t>
            </w:r>
          </w:p>
          <w:p w14:paraId="1B34D62D" w14:textId="77777777" w:rsidR="00620EE7" w:rsidRDefault="00620EE7" w:rsidP="00620EE7">
            <w:pPr>
              <w:pStyle w:val="ParagraphBullet"/>
              <w:rPr>
                <w:lang w:bidi="hi-IN"/>
              </w:rPr>
            </w:pPr>
            <w:r>
              <w:rPr>
                <w:lang w:bidi="hi-IN"/>
              </w:rPr>
              <w:t>Read functionality for order</w:t>
            </w:r>
          </w:p>
          <w:p w14:paraId="55093B23" w14:textId="77777777" w:rsidR="00620EE7" w:rsidRDefault="00620EE7" w:rsidP="00620EE7">
            <w:pPr>
              <w:pStyle w:val="ParagraphBullet"/>
              <w:rPr>
                <w:lang w:bidi="hi-IN"/>
              </w:rPr>
            </w:pPr>
            <w:r>
              <w:rPr>
                <w:lang w:bidi="hi-IN"/>
              </w:rPr>
              <w:t>Update functionality for user</w:t>
            </w:r>
          </w:p>
          <w:p w14:paraId="5E2E8FCB" w14:textId="77777777" w:rsidR="00620EE7" w:rsidRDefault="00620EE7" w:rsidP="00620EE7">
            <w:pPr>
              <w:pStyle w:val="ParagraphBullet"/>
              <w:rPr>
                <w:lang w:bidi="hi-IN"/>
              </w:rPr>
            </w:pPr>
            <w:r>
              <w:rPr>
                <w:lang w:bidi="hi-IN"/>
              </w:rPr>
              <w:t>Update functionality for item</w:t>
            </w:r>
          </w:p>
          <w:p w14:paraId="3B4F5608" w14:textId="77777777" w:rsidR="00620EE7" w:rsidRDefault="00620EE7" w:rsidP="00620EE7">
            <w:pPr>
              <w:pStyle w:val="ParagraphBullet"/>
              <w:rPr>
                <w:lang w:bidi="hi-IN"/>
              </w:rPr>
            </w:pPr>
            <w:r>
              <w:rPr>
                <w:lang w:bidi="hi-IN"/>
              </w:rPr>
              <w:t>Update functionality for order</w:t>
            </w:r>
          </w:p>
          <w:p w14:paraId="6DA45156" w14:textId="77777777" w:rsidR="00620EE7" w:rsidRDefault="00620EE7" w:rsidP="00620EE7">
            <w:pPr>
              <w:pStyle w:val="ParagraphBullet"/>
              <w:rPr>
                <w:lang w:bidi="hi-IN"/>
              </w:rPr>
            </w:pPr>
            <w:r>
              <w:rPr>
                <w:lang w:bidi="hi-IN"/>
              </w:rPr>
              <w:t>Delete functionality for user</w:t>
            </w:r>
          </w:p>
          <w:p w14:paraId="53D147AD" w14:textId="77777777" w:rsidR="00620EE7" w:rsidRDefault="00620EE7" w:rsidP="00620EE7">
            <w:pPr>
              <w:pStyle w:val="ParagraphBullet"/>
              <w:rPr>
                <w:lang w:bidi="hi-IN"/>
              </w:rPr>
            </w:pPr>
            <w:r>
              <w:rPr>
                <w:lang w:bidi="hi-IN"/>
              </w:rPr>
              <w:t>Delete functionality for item</w:t>
            </w:r>
          </w:p>
          <w:p w14:paraId="1EB7A65F" w14:textId="77777777" w:rsidR="00620EE7" w:rsidRDefault="00620EE7" w:rsidP="00620EE7">
            <w:pPr>
              <w:pStyle w:val="ParagraphBullet"/>
              <w:rPr>
                <w:lang w:bidi="hi-IN"/>
              </w:rPr>
            </w:pPr>
            <w:r>
              <w:rPr>
                <w:lang w:bidi="hi-IN"/>
              </w:rPr>
              <w:t>Delete functionality for order</w:t>
            </w:r>
          </w:p>
          <w:p w14:paraId="06763AEB" w14:textId="77777777" w:rsidR="00620EE7" w:rsidRDefault="00620EE7" w:rsidP="00620EE7">
            <w:pPr>
              <w:pStyle w:val="ParagraphBullet"/>
              <w:numPr>
                <w:ilvl w:val="0"/>
                <w:numId w:val="0"/>
              </w:numPr>
              <w:ind w:left="720"/>
              <w:rPr>
                <w:lang w:bidi="hi-IN"/>
              </w:rPr>
            </w:pPr>
          </w:p>
          <w:p w14:paraId="00BF09E3" w14:textId="77777777" w:rsidR="00620EE7" w:rsidRDefault="00620EE7" w:rsidP="00620EE7">
            <w:pPr>
              <w:pStyle w:val="ParagraphBullet"/>
              <w:rPr>
                <w:lang w:bidi="hi-IN"/>
              </w:rPr>
            </w:pPr>
            <w:r>
              <w:rPr>
                <w:lang w:bidi="hi-IN"/>
              </w:rPr>
              <w:lastRenderedPageBreak/>
              <w:t>Resolves issues specified by SonarQube</w:t>
            </w:r>
          </w:p>
          <w:p w14:paraId="3BEB0C00"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338413B" w14:textId="77777777" w:rsidR="00620EE7" w:rsidRPr="002A22BB" w:rsidRDefault="00620EE7" w:rsidP="002A22BB">
            <w:pPr>
              <w:pStyle w:val="ParagraphStyle"/>
              <w:rPr>
                <w:b/>
                <w:bCs/>
                <w:lang w:bidi="hi-IN"/>
              </w:rPr>
            </w:pPr>
            <w:r w:rsidRPr="002A22BB">
              <w:rPr>
                <w:b/>
                <w:bCs/>
                <w:lang w:bidi="hi-IN"/>
              </w:rPr>
              <w:lastRenderedPageBreak/>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2B4295" w14:textId="77777777" w:rsidR="00620EE7" w:rsidRPr="002A22BB" w:rsidRDefault="00620EE7" w:rsidP="002A22BB">
            <w:pPr>
              <w:pStyle w:val="ParagraphStyle"/>
              <w:rPr>
                <w:b/>
                <w:bCs/>
                <w:lang w:bidi="hi-IN"/>
              </w:rPr>
            </w:pPr>
            <w:r w:rsidRPr="002A22BB">
              <w:rPr>
                <w:b/>
                <w:bCs/>
                <w:lang w:bidi="hi-IN"/>
              </w:rPr>
              <w:t>0/13 points</w:t>
            </w:r>
          </w:p>
        </w:tc>
      </w:tr>
      <w:tr w:rsidR="00620EE7" w14:paraId="7C78784B" w14:textId="77777777" w:rsidTr="00620EE7">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tcPr>
          <w:p w14:paraId="61F028E4"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55D9369" w14:textId="77777777" w:rsidR="00620EE7" w:rsidRPr="002A22BB" w:rsidRDefault="00620EE7" w:rsidP="002A22BB">
            <w:pPr>
              <w:pStyle w:val="ParagraphStyle"/>
              <w:rPr>
                <w:b/>
                <w:bCs/>
                <w:lang w:bidi="hi-IN"/>
              </w:rPr>
            </w:pPr>
            <w:r w:rsidRPr="002A22BB">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ED0228" w14:textId="77777777" w:rsidR="00620EE7" w:rsidRPr="002A22BB" w:rsidRDefault="00620EE7" w:rsidP="002A22BB">
            <w:pPr>
              <w:pStyle w:val="ParagraphStyle"/>
              <w:rPr>
                <w:b/>
                <w:bCs/>
                <w:lang w:bidi="hi-IN"/>
              </w:rPr>
            </w:pPr>
            <w:r w:rsidRPr="002A22BB">
              <w:rPr>
                <w:b/>
                <w:bCs/>
                <w:lang w:bidi="hi-IN"/>
              </w:rPr>
              <w:t>4/13 points</w:t>
            </w:r>
          </w:p>
        </w:tc>
      </w:tr>
      <w:tr w:rsidR="00620EE7" w14:paraId="4F1AA92B" w14:textId="77777777" w:rsidTr="00620EE7">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tcPr>
          <w:p w14:paraId="34ABC531"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CB8C197" w14:textId="77777777" w:rsidR="00620EE7" w:rsidRPr="002A22BB" w:rsidRDefault="00620EE7" w:rsidP="002A22BB">
            <w:pPr>
              <w:pStyle w:val="ParagraphStyle"/>
              <w:rPr>
                <w:b/>
                <w:bCs/>
                <w:lang w:bidi="hi-IN"/>
              </w:rPr>
            </w:pPr>
            <w:r w:rsidRPr="002A22BB">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E7A110" w14:textId="77777777" w:rsidR="00620EE7" w:rsidRPr="002A22BB" w:rsidRDefault="00620EE7" w:rsidP="002A22BB">
            <w:pPr>
              <w:pStyle w:val="ParagraphStyle"/>
              <w:rPr>
                <w:b/>
                <w:bCs/>
                <w:lang w:bidi="hi-IN"/>
              </w:rPr>
            </w:pPr>
            <w:r w:rsidRPr="002A22BB">
              <w:rPr>
                <w:b/>
                <w:bCs/>
                <w:lang w:bidi="hi-IN"/>
              </w:rPr>
              <w:t>8/13 points</w:t>
            </w:r>
          </w:p>
        </w:tc>
      </w:tr>
      <w:tr w:rsidR="00620EE7" w14:paraId="4C14C819" w14:textId="77777777" w:rsidTr="00620EE7">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tcPr>
          <w:p w14:paraId="4CD8C5F7"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32F6B6C" w14:textId="77777777" w:rsidR="00620EE7" w:rsidRPr="002A22BB" w:rsidRDefault="00620EE7" w:rsidP="002A22BB">
            <w:pPr>
              <w:pStyle w:val="ParagraphStyle"/>
              <w:rPr>
                <w:b/>
                <w:bCs/>
                <w:lang w:bidi="hi-IN"/>
              </w:rPr>
            </w:pPr>
            <w:r w:rsidRPr="002A22BB">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38EE25" w14:textId="77777777" w:rsidR="00620EE7" w:rsidRPr="002A22BB" w:rsidRDefault="00620EE7" w:rsidP="002A22BB">
            <w:pPr>
              <w:pStyle w:val="ParagraphStyle"/>
              <w:rPr>
                <w:b/>
                <w:bCs/>
                <w:lang w:bidi="hi-IN"/>
              </w:rPr>
            </w:pPr>
            <w:r w:rsidRPr="002A22BB">
              <w:rPr>
                <w:b/>
                <w:bCs/>
                <w:lang w:bidi="hi-IN"/>
              </w:rPr>
              <w:t>10/13 points</w:t>
            </w:r>
          </w:p>
        </w:tc>
      </w:tr>
      <w:tr w:rsidR="00620EE7" w14:paraId="4DBDEE04" w14:textId="77777777" w:rsidTr="00620EE7">
        <w:trPr>
          <w:trHeight w:val="1"/>
        </w:trPr>
        <w:tc>
          <w:tcPr>
            <w:tcW w:w="6300" w:type="dxa"/>
            <w:vMerge/>
            <w:tcBorders>
              <w:top w:val="single" w:sz="4" w:space="0" w:color="000000"/>
              <w:left w:val="single" w:sz="4" w:space="0" w:color="000000"/>
              <w:bottom w:val="single" w:sz="4" w:space="0" w:color="000000"/>
              <w:right w:val="single" w:sz="4" w:space="0" w:color="000000"/>
            </w:tcBorders>
            <w:vAlign w:val="center"/>
          </w:tcPr>
          <w:p w14:paraId="544D4BEF"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466FC65" w14:textId="77777777" w:rsidR="00620EE7" w:rsidRPr="002A22BB" w:rsidRDefault="00620EE7" w:rsidP="002A22BB">
            <w:pPr>
              <w:pStyle w:val="ParagraphStyle"/>
              <w:rPr>
                <w:b/>
                <w:bCs/>
                <w:lang w:bidi="hi-IN"/>
              </w:rPr>
            </w:pPr>
            <w:r w:rsidRPr="002A22BB">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ED9019" w14:textId="77777777" w:rsidR="00620EE7" w:rsidRPr="002A22BB" w:rsidRDefault="00620EE7" w:rsidP="002A22BB">
            <w:pPr>
              <w:pStyle w:val="ParagraphStyle"/>
              <w:rPr>
                <w:b/>
                <w:bCs/>
                <w:lang w:bidi="hi-IN"/>
              </w:rPr>
            </w:pPr>
            <w:r w:rsidRPr="002A22BB">
              <w:rPr>
                <w:b/>
                <w:bCs/>
                <w:lang w:bidi="hi-IN"/>
              </w:rPr>
              <w:t>13/13 points</w:t>
            </w:r>
          </w:p>
        </w:tc>
      </w:tr>
      <w:tr w:rsidR="00620EE7" w14:paraId="4754B63E" w14:textId="77777777" w:rsidTr="007F67B6">
        <w:trPr>
          <w:trHeight w:val="1"/>
        </w:trPr>
        <w:tc>
          <w:tcPr>
            <w:tcW w:w="6300" w:type="dxa"/>
            <w:vMerge w:val="restart"/>
            <w:tcBorders>
              <w:top w:val="single" w:sz="4" w:space="0" w:color="000000"/>
              <w:left w:val="single" w:sz="4" w:space="0" w:color="000000"/>
              <w:right w:val="single" w:sz="4" w:space="0" w:color="000000"/>
            </w:tcBorders>
            <w:vAlign w:val="center"/>
          </w:tcPr>
          <w:p w14:paraId="0A60EEB1" w14:textId="5D470CD2" w:rsidR="00620EE7" w:rsidRPr="00ED2EE6" w:rsidRDefault="00620EE7" w:rsidP="00ED2EE6">
            <w:pPr>
              <w:pStyle w:val="ParagraphStyle"/>
              <w:rPr>
                <w:b/>
                <w:bCs/>
                <w:lang w:bidi="hi-IN"/>
              </w:rPr>
            </w:pPr>
            <w:r w:rsidRPr="00620EE7">
              <w:rPr>
                <w:lang w:bidi="hi-IN"/>
              </w:rPr>
              <w:t>A</w:t>
            </w:r>
            <w:r>
              <w:rPr>
                <w:lang w:bidi="hi-IN"/>
              </w:rPr>
              <w:t>ble to use best-practice</w:t>
            </w:r>
            <w:r w:rsidRPr="00620EE7">
              <w:rPr>
                <w:lang w:bidi="hi-IN"/>
              </w:rPr>
              <w:t xml:space="preserve"> </w:t>
            </w:r>
            <w:r w:rsidRPr="00620EE7">
              <w:rPr>
                <w:b/>
                <w:bCs/>
                <w:lang w:bidi="hi-IN"/>
              </w:rPr>
              <w:t>standards</w:t>
            </w:r>
            <w:r w:rsidRPr="00620EE7">
              <w:rPr>
                <w:lang w:bidi="hi-IN"/>
              </w:rPr>
              <w:t xml:space="preserve"> and </w:t>
            </w:r>
            <w:r w:rsidRPr="00620EE7">
              <w:rPr>
                <w:b/>
                <w:bCs/>
                <w:lang w:bidi="hi-IN"/>
              </w:rPr>
              <w:t>tools</w:t>
            </w:r>
            <w:r w:rsidRPr="00620EE7">
              <w:rPr>
                <w:lang w:bidi="hi-IN"/>
              </w:rPr>
              <w:t>, to achieve a well-engineered result</w:t>
            </w:r>
            <w:r>
              <w:rPr>
                <w:lang w:bidi="hi-IN"/>
              </w:rPr>
              <w:t xml:space="preserve">. Ability to </w:t>
            </w:r>
            <w:r w:rsidRPr="00620EE7">
              <w:rPr>
                <w:b/>
                <w:bCs/>
                <w:lang w:bidi="hi-IN"/>
              </w:rPr>
              <w:t>review own work</w:t>
            </w:r>
            <w:r>
              <w:rPr>
                <w:lang w:bidi="hi-IN"/>
              </w:rPr>
              <w:t xml:space="preserve"> and make changes</w:t>
            </w:r>
            <w:r w:rsidR="00ED2EE6">
              <w:rPr>
                <w:lang w:bidi="hi-IN"/>
              </w:rPr>
              <w:t xml:space="preserve">. </w:t>
            </w:r>
            <w:r w:rsidR="00F413D1">
              <w:rPr>
                <w:lang w:bidi="hi-IN"/>
              </w:rPr>
              <w:t>A point will be awarded for each of the following done correctly</w:t>
            </w:r>
            <w:bookmarkStart w:id="13" w:name="_GoBack"/>
            <w:bookmarkEnd w:id="13"/>
            <w:r w:rsidR="00ED2EE6">
              <w:rPr>
                <w:lang w:bidi="hi-IN"/>
              </w:rPr>
              <w:t>:</w:t>
            </w:r>
          </w:p>
          <w:p w14:paraId="43B1AA9B" w14:textId="77777777" w:rsidR="00620EE7" w:rsidRPr="00620EE7" w:rsidRDefault="00620EE7" w:rsidP="00620EE7">
            <w:pPr>
              <w:pStyle w:val="ParagraphBullet"/>
              <w:rPr>
                <w:lang w:bidi="hi-IN"/>
              </w:rPr>
            </w:pPr>
            <w:r w:rsidRPr="00620EE7">
              <w:rPr>
                <w:lang w:bidi="hi-IN"/>
              </w:rPr>
              <w:t>Uses PascalCase for classes and camelCase for methods and variables</w:t>
            </w:r>
          </w:p>
          <w:p w14:paraId="11EADFE4" w14:textId="77777777" w:rsidR="00620EE7" w:rsidRPr="00620EE7" w:rsidRDefault="00620EE7" w:rsidP="00620EE7">
            <w:pPr>
              <w:pStyle w:val="ParagraphBullet"/>
              <w:rPr>
                <w:lang w:bidi="hi-IN"/>
              </w:rPr>
            </w:pPr>
            <w:r>
              <w:rPr>
                <w:lang w:bidi="hi-IN"/>
              </w:rPr>
              <w:t>T</w:t>
            </w:r>
            <w:r w:rsidRPr="00620EE7">
              <w:rPr>
                <w:lang w:bidi="hi-IN"/>
              </w:rPr>
              <w:t>rello board utilised</w:t>
            </w:r>
          </w:p>
          <w:p w14:paraId="7A9BF0A9" w14:textId="77777777" w:rsidR="00620EE7" w:rsidRPr="00620EE7" w:rsidRDefault="00620EE7" w:rsidP="00620EE7">
            <w:pPr>
              <w:pStyle w:val="ParagraphBullet"/>
              <w:rPr>
                <w:lang w:bidi="hi-IN"/>
              </w:rPr>
            </w:pPr>
            <w:r>
              <w:rPr>
                <w:lang w:bidi="hi-IN"/>
              </w:rPr>
              <w:t>S</w:t>
            </w:r>
            <w:r w:rsidRPr="00620EE7">
              <w:rPr>
                <w:lang w:bidi="hi-IN"/>
              </w:rPr>
              <w:t>onar</w:t>
            </w:r>
            <w:r>
              <w:rPr>
                <w:lang w:bidi="hi-IN"/>
              </w:rPr>
              <w:t>Q</w:t>
            </w:r>
            <w:r w:rsidRPr="00620EE7">
              <w:rPr>
                <w:lang w:bidi="hi-IN"/>
              </w:rPr>
              <w:t xml:space="preserve">ube </w:t>
            </w:r>
            <w:r>
              <w:rPr>
                <w:lang w:bidi="hi-IN"/>
              </w:rPr>
              <w:t>passes code</w:t>
            </w:r>
            <w:r w:rsidR="00ED2EE6">
              <w:rPr>
                <w:lang w:bidi="hi-IN"/>
              </w:rPr>
              <w:t xml:space="preserve"> for </w:t>
            </w:r>
            <w:r w:rsidR="00ED2EE6" w:rsidRPr="00ED2EE6">
              <w:rPr>
                <w:b/>
                <w:bCs/>
                <w:lang w:bidi="hi-IN"/>
              </w:rPr>
              <w:t>reliability</w:t>
            </w:r>
            <w:r w:rsidR="00ED2EE6">
              <w:rPr>
                <w:lang w:bidi="hi-IN"/>
              </w:rPr>
              <w:t xml:space="preserve"> (bugs), </w:t>
            </w:r>
            <w:r w:rsidR="00ED2EE6" w:rsidRPr="00ED2EE6">
              <w:rPr>
                <w:b/>
                <w:bCs/>
                <w:lang w:bidi="hi-IN"/>
              </w:rPr>
              <w:t>security</w:t>
            </w:r>
            <w:r w:rsidR="00ED2EE6">
              <w:rPr>
                <w:lang w:bidi="hi-IN"/>
              </w:rPr>
              <w:t xml:space="preserve"> (vulnerabilities) and </w:t>
            </w:r>
            <w:r w:rsidR="00ED2EE6" w:rsidRPr="00ED2EE6">
              <w:rPr>
                <w:b/>
                <w:bCs/>
                <w:lang w:bidi="hi-IN"/>
              </w:rPr>
              <w:t>maintainability</w:t>
            </w:r>
            <w:r w:rsidR="00ED2EE6">
              <w:rPr>
                <w:b/>
                <w:bCs/>
                <w:lang w:bidi="hi-IN"/>
              </w:rPr>
              <w:t xml:space="preserve"> </w:t>
            </w:r>
            <w:r w:rsidR="00ED2EE6">
              <w:rPr>
                <w:lang w:bidi="hi-IN"/>
              </w:rPr>
              <w:t>(code smells)</w:t>
            </w:r>
          </w:p>
          <w:p w14:paraId="4B6C847F" w14:textId="77777777" w:rsidR="00620EE7" w:rsidRPr="00620EE7" w:rsidRDefault="00620EE7" w:rsidP="00620EE7">
            <w:pPr>
              <w:pStyle w:val="ParagraphBullet"/>
              <w:rPr>
                <w:lang w:bidi="hi-IN"/>
              </w:rPr>
            </w:pPr>
            <w:r>
              <w:rPr>
                <w:lang w:bidi="hi-IN"/>
              </w:rPr>
              <w:t>F</w:t>
            </w:r>
            <w:r w:rsidRPr="00620EE7">
              <w:rPr>
                <w:lang w:bidi="hi-IN"/>
              </w:rPr>
              <w:t>eature branch model used</w:t>
            </w:r>
          </w:p>
          <w:p w14:paraId="1D23D4C8" w14:textId="77777777" w:rsidR="00620EE7" w:rsidRPr="00620EE7" w:rsidRDefault="00620EE7" w:rsidP="00620EE7">
            <w:pPr>
              <w:pStyle w:val="ParagraphBullet"/>
              <w:rPr>
                <w:b/>
                <w:bCs/>
                <w:lang w:bidi="hi-IN"/>
              </w:rPr>
            </w:pPr>
            <w:r>
              <w:rPr>
                <w:lang w:bidi="hi-IN"/>
              </w:rPr>
              <w:t>Pull requests used to resolve issues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2A6AB91" w14:textId="77777777" w:rsidR="00620EE7" w:rsidRPr="002A22BB" w:rsidRDefault="00620EE7" w:rsidP="002A22BB">
            <w:pPr>
              <w:pStyle w:val="ParagraphStyle"/>
              <w:rPr>
                <w:b/>
                <w:bCs/>
                <w:lang w:bidi="hi-IN"/>
              </w:rPr>
            </w:pPr>
            <w:r w:rsidRPr="002A22BB">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1081E9" w14:textId="0747285D" w:rsidR="00620EE7" w:rsidRPr="002A22BB" w:rsidRDefault="00620EE7" w:rsidP="002A22BB">
            <w:pPr>
              <w:pStyle w:val="ParagraphStyle"/>
              <w:rPr>
                <w:b/>
                <w:bCs/>
                <w:lang w:bidi="hi-IN"/>
              </w:rPr>
            </w:pPr>
            <w:r w:rsidRPr="002A22BB">
              <w:rPr>
                <w:b/>
                <w:bCs/>
                <w:lang w:bidi="hi-IN"/>
              </w:rPr>
              <w:t>0/5 points</w:t>
            </w:r>
          </w:p>
        </w:tc>
      </w:tr>
      <w:tr w:rsidR="00620EE7" w14:paraId="17724065" w14:textId="77777777" w:rsidTr="007F67B6">
        <w:trPr>
          <w:trHeight w:val="1"/>
        </w:trPr>
        <w:tc>
          <w:tcPr>
            <w:tcW w:w="6300" w:type="dxa"/>
            <w:vMerge/>
            <w:tcBorders>
              <w:left w:val="single" w:sz="4" w:space="0" w:color="000000"/>
              <w:right w:val="single" w:sz="4" w:space="0" w:color="000000"/>
            </w:tcBorders>
            <w:vAlign w:val="center"/>
          </w:tcPr>
          <w:p w14:paraId="17E036E7"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FA6EF3F" w14:textId="77777777" w:rsidR="00620EE7" w:rsidRPr="002A22BB" w:rsidRDefault="00620EE7" w:rsidP="002A22BB">
            <w:pPr>
              <w:pStyle w:val="ParagraphStyle"/>
              <w:rPr>
                <w:b/>
                <w:bCs/>
                <w:lang w:bidi="hi-IN"/>
              </w:rPr>
            </w:pPr>
            <w:r w:rsidRPr="002A22BB">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3507A0" w14:textId="77777777" w:rsidR="00620EE7" w:rsidRPr="002A22BB" w:rsidRDefault="00620EE7" w:rsidP="002A22BB">
            <w:pPr>
              <w:pStyle w:val="ParagraphStyle"/>
              <w:rPr>
                <w:b/>
                <w:bCs/>
                <w:lang w:bidi="hi-IN"/>
              </w:rPr>
            </w:pPr>
            <w:r w:rsidRPr="002A22BB">
              <w:rPr>
                <w:b/>
                <w:bCs/>
                <w:lang w:bidi="hi-IN"/>
              </w:rPr>
              <w:t>2/5 points</w:t>
            </w:r>
          </w:p>
        </w:tc>
      </w:tr>
      <w:tr w:rsidR="00620EE7" w14:paraId="3AF1F8CD" w14:textId="77777777" w:rsidTr="007F67B6">
        <w:trPr>
          <w:trHeight w:val="1"/>
        </w:trPr>
        <w:tc>
          <w:tcPr>
            <w:tcW w:w="6300" w:type="dxa"/>
            <w:vMerge/>
            <w:tcBorders>
              <w:left w:val="single" w:sz="4" w:space="0" w:color="000000"/>
              <w:right w:val="single" w:sz="4" w:space="0" w:color="000000"/>
            </w:tcBorders>
            <w:vAlign w:val="center"/>
          </w:tcPr>
          <w:p w14:paraId="151D302C"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BCDB46B" w14:textId="77777777" w:rsidR="00620EE7" w:rsidRPr="002A22BB" w:rsidRDefault="00620EE7" w:rsidP="002A22BB">
            <w:pPr>
              <w:pStyle w:val="ParagraphStyle"/>
              <w:rPr>
                <w:b/>
                <w:bCs/>
                <w:lang w:bidi="hi-IN"/>
              </w:rPr>
            </w:pPr>
            <w:r w:rsidRPr="002A22BB">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8F3BB2" w14:textId="77777777" w:rsidR="00620EE7" w:rsidRPr="002A22BB" w:rsidRDefault="00620EE7" w:rsidP="002A22BB">
            <w:pPr>
              <w:pStyle w:val="ParagraphStyle"/>
              <w:rPr>
                <w:b/>
                <w:bCs/>
                <w:lang w:bidi="hi-IN"/>
              </w:rPr>
            </w:pPr>
            <w:r w:rsidRPr="002A22BB">
              <w:rPr>
                <w:b/>
                <w:bCs/>
                <w:lang w:bidi="hi-IN"/>
              </w:rPr>
              <w:t>3/5 points</w:t>
            </w:r>
          </w:p>
        </w:tc>
      </w:tr>
      <w:tr w:rsidR="00620EE7" w14:paraId="45EC881F" w14:textId="77777777" w:rsidTr="007F67B6">
        <w:trPr>
          <w:trHeight w:val="1"/>
        </w:trPr>
        <w:tc>
          <w:tcPr>
            <w:tcW w:w="6300" w:type="dxa"/>
            <w:vMerge/>
            <w:tcBorders>
              <w:left w:val="single" w:sz="4" w:space="0" w:color="000000"/>
              <w:right w:val="single" w:sz="4" w:space="0" w:color="000000"/>
            </w:tcBorders>
            <w:vAlign w:val="center"/>
          </w:tcPr>
          <w:p w14:paraId="6FE2A1D8"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467BF59" w14:textId="77777777" w:rsidR="00620EE7" w:rsidRPr="002A22BB" w:rsidRDefault="00620EE7" w:rsidP="002A22BB">
            <w:pPr>
              <w:pStyle w:val="ParagraphStyle"/>
              <w:rPr>
                <w:b/>
                <w:bCs/>
                <w:lang w:bidi="hi-IN"/>
              </w:rPr>
            </w:pPr>
            <w:r w:rsidRPr="002A22BB">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24981D" w14:textId="77777777" w:rsidR="00620EE7" w:rsidRPr="002A22BB" w:rsidRDefault="00620EE7" w:rsidP="002A22BB">
            <w:pPr>
              <w:pStyle w:val="ParagraphStyle"/>
              <w:rPr>
                <w:b/>
                <w:bCs/>
                <w:lang w:bidi="hi-IN"/>
              </w:rPr>
            </w:pPr>
            <w:r w:rsidRPr="002A22BB">
              <w:rPr>
                <w:b/>
                <w:bCs/>
                <w:lang w:bidi="hi-IN"/>
              </w:rPr>
              <w:t>4/5 points</w:t>
            </w:r>
          </w:p>
        </w:tc>
      </w:tr>
      <w:tr w:rsidR="00620EE7" w14:paraId="1891C491" w14:textId="77777777" w:rsidTr="007F67B6">
        <w:trPr>
          <w:trHeight w:val="1"/>
        </w:trPr>
        <w:tc>
          <w:tcPr>
            <w:tcW w:w="6300" w:type="dxa"/>
            <w:vMerge/>
            <w:tcBorders>
              <w:left w:val="single" w:sz="4" w:space="0" w:color="000000"/>
              <w:bottom w:val="single" w:sz="4" w:space="0" w:color="000000"/>
              <w:right w:val="single" w:sz="4" w:space="0" w:color="000000"/>
            </w:tcBorders>
            <w:vAlign w:val="center"/>
          </w:tcPr>
          <w:p w14:paraId="1E2EE335" w14:textId="77777777" w:rsidR="00620EE7" w:rsidRDefault="00620EE7">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7CF28D9" w14:textId="77777777" w:rsidR="00620EE7" w:rsidRPr="002A22BB" w:rsidRDefault="00620EE7" w:rsidP="002A22BB">
            <w:pPr>
              <w:pStyle w:val="ParagraphStyle"/>
              <w:rPr>
                <w:b/>
                <w:bCs/>
                <w:lang w:bidi="hi-IN"/>
              </w:rPr>
            </w:pPr>
            <w:r w:rsidRPr="002A22BB">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5EAFFA" w14:textId="77777777" w:rsidR="00620EE7" w:rsidRPr="002A22BB" w:rsidRDefault="00620EE7" w:rsidP="002A22BB">
            <w:pPr>
              <w:pStyle w:val="ParagraphStyle"/>
              <w:rPr>
                <w:b/>
                <w:bCs/>
                <w:lang w:bidi="hi-IN"/>
              </w:rPr>
            </w:pPr>
            <w:r w:rsidRPr="002A22BB">
              <w:rPr>
                <w:b/>
                <w:bCs/>
                <w:lang w:bidi="hi-IN"/>
              </w:rPr>
              <w:t>5/5 points</w:t>
            </w:r>
          </w:p>
        </w:tc>
      </w:tr>
    </w:tbl>
    <w:p w14:paraId="2B2EB1BD" w14:textId="77777777" w:rsidR="00ED2EE6" w:rsidRDefault="00ED2EE6">
      <w:pPr>
        <w:rPr>
          <w:rFonts w:ascii="Montserrat" w:eastAsiaTheme="majorEastAsia" w:hAnsi="Montserrat" w:cstheme="majorBidi"/>
          <w:b/>
          <w:color w:val="004050"/>
          <w:szCs w:val="26"/>
        </w:rPr>
      </w:pPr>
    </w:p>
    <w:p w14:paraId="396568F1" w14:textId="77777777" w:rsidR="007F67B6" w:rsidRDefault="007F67B6">
      <w:pPr>
        <w:rPr>
          <w:rFonts w:ascii="Montserrat" w:eastAsiaTheme="majorEastAsia" w:hAnsi="Montserrat" w:cstheme="majorBidi"/>
          <w:b/>
          <w:color w:val="004050"/>
          <w:szCs w:val="26"/>
        </w:rPr>
      </w:pPr>
      <w:r>
        <w:br w:type="page"/>
      </w:r>
    </w:p>
    <w:p w14:paraId="0277B1C2" w14:textId="77777777" w:rsidR="002C12D1" w:rsidRDefault="002C12D1" w:rsidP="002C12D1">
      <w:pPr>
        <w:pStyle w:val="Heading2"/>
      </w:pPr>
      <w:bookmarkStart w:id="14" w:name="_Toc29753602"/>
      <w:r>
        <w:lastRenderedPageBreak/>
        <w:t>Software Design</w:t>
      </w:r>
      <w:bookmarkEnd w:id="14"/>
    </w:p>
    <w:p w14:paraId="44EB088A" w14:textId="77777777" w:rsidR="002C12D1" w:rsidRPr="002C12D1" w:rsidRDefault="002C12D1" w:rsidP="002C12D1">
      <w:pPr>
        <w:rPr>
          <w:rFonts w:ascii="Montserrat Light" w:eastAsia="Arial" w:hAnsi="Montserrat Light" w:cs="Arial"/>
          <w:color w:val="auto"/>
          <w:szCs w:val="22"/>
          <w:lang w:val="en-US"/>
        </w:rPr>
      </w:pPr>
      <w:r w:rsidRPr="002C12D1">
        <w:rPr>
          <w:rFonts w:ascii="Montserrat Light" w:eastAsia="Arial" w:hAnsi="Montserrat Light" w:cs="Arial"/>
          <w:color w:val="auto"/>
          <w:szCs w:val="22"/>
          <w:lang w:val="en-US"/>
        </w:rPr>
        <w:t>The specification and design of software to meet defined requirements by following agreed design standards and principles. The definition of software, components, interfaces and related characteristics. The identification of concepts and patterns and the translation into a design which provides a basis for software construction and verification. The evaluation of alternative solutions and trade-offs. The facilitation of design decisions within the constraints of systems designs, design standards, quality, feasibility, extensibility and maintainability. The development and iteration of prototypes/simulations to enable informed decision-making. The adoption and adaptation of software design models, tools and techniques based on the context of the work and selecting appropriately from predictive (plan-driven) approaches or adaptive (iterative/agile) approaches.</w:t>
      </w:r>
    </w:p>
    <w:p w14:paraId="07B35E4B" w14:textId="77777777" w:rsidR="002C12D1" w:rsidRDefault="002C12D1" w:rsidP="002C12D1">
      <w:pPr>
        <w:pStyle w:val="ParagraphStyle"/>
        <w:rPr>
          <w:color w:val="auto"/>
        </w:rPr>
      </w:pPr>
      <w:r w:rsidRPr="002C12D1">
        <w:rPr>
          <w:b/>
          <w:bCs/>
          <w:color w:val="auto"/>
        </w:rPr>
        <w:t>Learner must</w:t>
      </w:r>
      <w:r>
        <w:rPr>
          <w:color w:val="auto"/>
        </w:rPr>
        <w:t>:</w:t>
      </w:r>
      <w:r>
        <w:rPr>
          <w:color w:val="auto"/>
        </w:rPr>
        <w:br/>
      </w:r>
      <w:r w:rsidRPr="002C12D1">
        <w:rPr>
          <w:color w:val="auto"/>
        </w:rPr>
        <w:t>Create and document detailed designs for simple software applications or components applying agreed modelling techniques, standards, patterns and tools. Contributes to the design of components of larger software systems. Reviews own work.</w:t>
      </w:r>
    </w:p>
    <w:p w14:paraId="07352AA8" w14:textId="77777777" w:rsidR="007F67B6" w:rsidRDefault="007F67B6" w:rsidP="002C12D1">
      <w:pPr>
        <w:pStyle w:val="ParagraphStyle"/>
        <w:rPr>
          <w:color w:val="auto"/>
        </w:rPr>
      </w:pPr>
    </w:p>
    <w:tbl>
      <w:tblPr>
        <w:tblW w:w="9419" w:type="dxa"/>
        <w:tblInd w:w="216" w:type="dxa"/>
        <w:tblLook w:val="04A0" w:firstRow="1" w:lastRow="0" w:firstColumn="1" w:lastColumn="0" w:noHBand="0" w:noVBand="1"/>
      </w:tblPr>
      <w:tblGrid>
        <w:gridCol w:w="6300"/>
        <w:gridCol w:w="1276"/>
        <w:gridCol w:w="1843"/>
      </w:tblGrid>
      <w:tr w:rsidR="007F67B6" w14:paraId="4D9012E3" w14:textId="77777777" w:rsidTr="007F67B6">
        <w:trPr>
          <w:trHeight w:val="1"/>
        </w:trPr>
        <w:tc>
          <w:tcPr>
            <w:tcW w:w="6300" w:type="dxa"/>
            <w:tcBorders>
              <w:top w:val="single" w:sz="4" w:space="0" w:color="000000"/>
              <w:left w:val="single" w:sz="4" w:space="0" w:color="000000"/>
              <w:right w:val="single" w:sz="4" w:space="0" w:color="000000"/>
            </w:tcBorders>
            <w:vAlign w:val="center"/>
          </w:tcPr>
          <w:p w14:paraId="1DB2267B" w14:textId="77777777" w:rsidR="007F67B6" w:rsidRPr="00216DFD" w:rsidRDefault="00216DFD" w:rsidP="00216DFD">
            <w:pPr>
              <w:pStyle w:val="Tableheading"/>
              <w:rPr>
                <w:lang w:bidi="hi-IN"/>
              </w:rPr>
            </w:pPr>
            <w:r w:rsidRPr="00216DFD">
              <w:rPr>
                <w:lang w:bidi="hi-IN"/>
              </w:rPr>
              <w:t>Sub-Skill</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67B000B" w14:textId="77777777" w:rsidR="007F67B6" w:rsidRPr="00216DFD" w:rsidRDefault="00216DFD" w:rsidP="00216DFD">
            <w:pPr>
              <w:pStyle w:val="Tableheading"/>
              <w:rPr>
                <w:lang w:bidi="hi-IN"/>
              </w:rPr>
            </w:pPr>
            <w:r w:rsidRPr="00216DFD">
              <w:rPr>
                <w:lang w:bidi="hi-IN"/>
              </w:rPr>
              <w:t>Rating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BD8B26" w14:textId="77777777" w:rsidR="007F67B6" w:rsidRPr="00216DFD" w:rsidRDefault="00216DFD" w:rsidP="00216DFD">
            <w:pPr>
              <w:pStyle w:val="Tableheading"/>
              <w:rPr>
                <w:lang w:bidi="hi-IN"/>
              </w:rPr>
            </w:pPr>
            <w:r w:rsidRPr="00216DFD">
              <w:rPr>
                <w:lang w:bidi="hi-IN"/>
              </w:rPr>
              <w:t>Points</w:t>
            </w:r>
          </w:p>
        </w:tc>
      </w:tr>
      <w:tr w:rsidR="0090600E" w14:paraId="64E46BF4" w14:textId="77777777" w:rsidTr="007F67B6">
        <w:trPr>
          <w:trHeight w:val="1"/>
        </w:trPr>
        <w:tc>
          <w:tcPr>
            <w:tcW w:w="6300" w:type="dxa"/>
            <w:vMerge w:val="restart"/>
            <w:tcBorders>
              <w:top w:val="single" w:sz="4" w:space="0" w:color="000000"/>
              <w:left w:val="single" w:sz="4" w:space="0" w:color="000000"/>
              <w:right w:val="single" w:sz="4" w:space="0" w:color="000000"/>
            </w:tcBorders>
            <w:vAlign w:val="center"/>
          </w:tcPr>
          <w:p w14:paraId="2B315F64" w14:textId="77777777" w:rsidR="0090600E" w:rsidRPr="00A90FE4" w:rsidRDefault="0090600E" w:rsidP="0090600E">
            <w:pPr>
              <w:pStyle w:val="ParagraphStyle"/>
              <w:rPr>
                <w:b/>
                <w:bCs/>
                <w:lang w:bidi="hi-IN"/>
              </w:rPr>
            </w:pPr>
            <w:r>
              <w:rPr>
                <w:lang w:bidi="hi-IN"/>
              </w:rPr>
              <w:t xml:space="preserve">Able to </w:t>
            </w:r>
            <w:r w:rsidRPr="00A90FE4">
              <w:rPr>
                <w:b/>
                <w:bCs/>
                <w:lang w:bidi="hi-IN"/>
              </w:rPr>
              <w:t>document</w:t>
            </w:r>
            <w:r>
              <w:rPr>
                <w:lang w:bidi="hi-IN"/>
              </w:rPr>
              <w:t xml:space="preserve"> project for understanding of its purpose. A point will be awarded for each of the following done correctly:</w:t>
            </w:r>
          </w:p>
          <w:p w14:paraId="20253966" w14:textId="77777777" w:rsidR="0090600E" w:rsidRPr="00A90FE4" w:rsidRDefault="0090600E" w:rsidP="0090600E">
            <w:pPr>
              <w:pStyle w:val="ParagraphBullet"/>
              <w:rPr>
                <w:lang w:bidi="hi-IN"/>
              </w:rPr>
            </w:pPr>
            <w:r>
              <w:rPr>
                <w:lang w:bidi="hi-IN"/>
              </w:rPr>
              <w:t>P</w:t>
            </w:r>
            <w:r w:rsidRPr="00A90FE4">
              <w:rPr>
                <w:lang w:bidi="hi-IN"/>
              </w:rPr>
              <w:t>ackage</w:t>
            </w:r>
            <w:r>
              <w:rPr>
                <w:lang w:bidi="hi-IN"/>
              </w:rPr>
              <w:t xml:space="preserve"> documentation</w:t>
            </w:r>
            <w:r w:rsidRPr="00A90FE4">
              <w:rPr>
                <w:lang w:bidi="hi-IN"/>
              </w:rPr>
              <w:t xml:space="preserve"> with package-info.java</w:t>
            </w:r>
          </w:p>
          <w:p w14:paraId="4F17CF20" w14:textId="77777777" w:rsidR="0090600E" w:rsidRPr="00A90FE4" w:rsidRDefault="0090600E" w:rsidP="0090600E">
            <w:pPr>
              <w:pStyle w:val="ParagraphBullet"/>
              <w:rPr>
                <w:lang w:bidi="hi-IN"/>
              </w:rPr>
            </w:pPr>
            <w:r>
              <w:rPr>
                <w:lang w:bidi="hi-IN"/>
              </w:rPr>
              <w:t xml:space="preserve">Each method and class should have documentation explaining its purpose. This will be measured as a 5% document coverage per class. </w:t>
            </w:r>
          </w:p>
          <w:p w14:paraId="5F71ECFE" w14:textId="77777777" w:rsidR="0090600E" w:rsidRPr="00A90FE4" w:rsidRDefault="0090600E" w:rsidP="0090600E">
            <w:pPr>
              <w:pStyle w:val="ParagraphBullet"/>
              <w:rPr>
                <w:lang w:bidi="hi-IN"/>
              </w:rPr>
            </w:pPr>
            <w:r w:rsidRPr="00A90FE4">
              <w:rPr>
                <w:lang w:bidi="hi-IN"/>
              </w:rPr>
              <w:t>Uses JavaDoc instead of comments</w:t>
            </w:r>
          </w:p>
          <w:p w14:paraId="3EF41819" w14:textId="77777777" w:rsidR="0090600E" w:rsidRPr="00F413D1" w:rsidRDefault="0090600E" w:rsidP="0090600E">
            <w:pPr>
              <w:pStyle w:val="ParagraphBullet"/>
              <w:rPr>
                <w:b/>
                <w:bCs/>
                <w:lang w:bidi="hi-IN"/>
              </w:rPr>
            </w:pPr>
            <w:r w:rsidRPr="00A90FE4">
              <w:rPr>
                <w:lang w:bidi="hi-IN"/>
              </w:rPr>
              <w:t xml:space="preserve">Has a </w:t>
            </w:r>
            <w:r>
              <w:rPr>
                <w:lang w:bidi="hi-IN"/>
              </w:rPr>
              <w:t xml:space="preserve">README for the project </w:t>
            </w:r>
          </w:p>
          <w:p w14:paraId="309DBB78" w14:textId="29EBC1CB" w:rsidR="00F413D1" w:rsidRPr="00620EE7" w:rsidRDefault="00F413D1" w:rsidP="0090600E">
            <w:pPr>
              <w:pStyle w:val="ParagraphBullet"/>
              <w:rPr>
                <w:b/>
                <w:bCs/>
                <w:lang w:bidi="hi-IN"/>
              </w:rPr>
            </w:pPr>
            <w:r>
              <w:rPr>
                <w:lang w:bidi="hi-IN"/>
              </w:rPr>
              <w:t>Risk analysis conducting on project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E2DB35A" w14:textId="77777777" w:rsidR="0090600E" w:rsidRPr="001C627F" w:rsidRDefault="0090600E" w:rsidP="001C627F">
            <w:pPr>
              <w:pStyle w:val="ParagraphStyle"/>
              <w:rPr>
                <w:b/>
                <w:bCs/>
                <w:lang w:bidi="hi-IN"/>
              </w:rPr>
            </w:pPr>
            <w:r w:rsidRPr="001C627F">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46457C" w14:textId="5A7D7F83" w:rsidR="0090600E" w:rsidRPr="001C627F" w:rsidRDefault="0090600E" w:rsidP="001C627F">
            <w:pPr>
              <w:pStyle w:val="ParagraphStyle"/>
              <w:rPr>
                <w:b/>
                <w:bCs/>
                <w:lang w:bidi="hi-IN"/>
              </w:rPr>
            </w:pPr>
            <w:r w:rsidRPr="001C627F">
              <w:rPr>
                <w:b/>
                <w:bCs/>
                <w:lang w:bidi="hi-IN"/>
              </w:rPr>
              <w:t>0/</w:t>
            </w:r>
            <w:r w:rsidR="00F413D1">
              <w:rPr>
                <w:b/>
                <w:bCs/>
                <w:lang w:bidi="hi-IN"/>
              </w:rPr>
              <w:t>5</w:t>
            </w:r>
            <w:r w:rsidR="00DA6130">
              <w:rPr>
                <w:b/>
                <w:bCs/>
                <w:lang w:bidi="hi-IN"/>
              </w:rPr>
              <w:t xml:space="preserve"> </w:t>
            </w:r>
            <w:r w:rsidRPr="001C627F">
              <w:rPr>
                <w:b/>
                <w:bCs/>
                <w:lang w:bidi="hi-IN"/>
              </w:rPr>
              <w:t>points</w:t>
            </w:r>
          </w:p>
        </w:tc>
      </w:tr>
      <w:tr w:rsidR="0090600E" w14:paraId="411543DF" w14:textId="77777777" w:rsidTr="007F67B6">
        <w:trPr>
          <w:trHeight w:val="1"/>
        </w:trPr>
        <w:tc>
          <w:tcPr>
            <w:tcW w:w="6300" w:type="dxa"/>
            <w:vMerge/>
            <w:tcBorders>
              <w:left w:val="single" w:sz="4" w:space="0" w:color="000000"/>
              <w:right w:val="single" w:sz="4" w:space="0" w:color="000000"/>
            </w:tcBorders>
            <w:vAlign w:val="center"/>
          </w:tcPr>
          <w:p w14:paraId="2A0E5B8A" w14:textId="77777777" w:rsidR="0090600E" w:rsidRDefault="0090600E"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3DA8631" w14:textId="77777777" w:rsidR="0090600E" w:rsidRPr="001C627F" w:rsidRDefault="0090600E" w:rsidP="001C627F">
            <w:pPr>
              <w:pStyle w:val="ParagraphStyle"/>
              <w:rPr>
                <w:b/>
                <w:bCs/>
                <w:lang w:bidi="hi-IN"/>
              </w:rPr>
            </w:pPr>
            <w:r w:rsidRPr="001C627F">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5ABD18" w14:textId="4321D49B" w:rsidR="0090600E" w:rsidRPr="001C627F" w:rsidRDefault="00F413D1" w:rsidP="001C627F">
            <w:pPr>
              <w:pStyle w:val="ParagraphStyle"/>
              <w:rPr>
                <w:b/>
                <w:bCs/>
                <w:lang w:bidi="hi-IN"/>
              </w:rPr>
            </w:pPr>
            <w:r>
              <w:rPr>
                <w:b/>
                <w:bCs/>
                <w:lang w:bidi="hi-IN"/>
              </w:rPr>
              <w:t>2</w:t>
            </w:r>
            <w:r w:rsidR="00DA6130">
              <w:rPr>
                <w:b/>
                <w:bCs/>
                <w:lang w:bidi="hi-IN"/>
              </w:rPr>
              <w:t>/</w:t>
            </w:r>
            <w:r>
              <w:rPr>
                <w:b/>
                <w:bCs/>
                <w:lang w:bidi="hi-IN"/>
              </w:rPr>
              <w:t>5</w:t>
            </w:r>
            <w:r w:rsidR="0090600E" w:rsidRPr="001C627F">
              <w:rPr>
                <w:b/>
                <w:bCs/>
                <w:lang w:bidi="hi-IN"/>
              </w:rPr>
              <w:t xml:space="preserve"> points</w:t>
            </w:r>
          </w:p>
        </w:tc>
      </w:tr>
      <w:tr w:rsidR="0090600E" w14:paraId="5357442A" w14:textId="77777777" w:rsidTr="007F67B6">
        <w:trPr>
          <w:trHeight w:val="1"/>
        </w:trPr>
        <w:tc>
          <w:tcPr>
            <w:tcW w:w="6300" w:type="dxa"/>
            <w:vMerge/>
            <w:tcBorders>
              <w:left w:val="single" w:sz="4" w:space="0" w:color="000000"/>
              <w:right w:val="single" w:sz="4" w:space="0" w:color="000000"/>
            </w:tcBorders>
            <w:vAlign w:val="center"/>
          </w:tcPr>
          <w:p w14:paraId="67D9891E" w14:textId="77777777" w:rsidR="0090600E" w:rsidRDefault="0090600E"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F6E2C33" w14:textId="77777777" w:rsidR="0090600E" w:rsidRPr="001C627F" w:rsidRDefault="0090600E" w:rsidP="001C627F">
            <w:pPr>
              <w:pStyle w:val="ParagraphStyle"/>
              <w:rPr>
                <w:b/>
                <w:bCs/>
                <w:lang w:bidi="hi-IN"/>
              </w:rPr>
            </w:pPr>
            <w:r w:rsidRPr="001C627F">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A2745F" w14:textId="44CFD866" w:rsidR="0090600E" w:rsidRPr="001C627F" w:rsidRDefault="00F413D1" w:rsidP="001C627F">
            <w:pPr>
              <w:pStyle w:val="ParagraphStyle"/>
              <w:rPr>
                <w:b/>
                <w:bCs/>
                <w:lang w:bidi="hi-IN"/>
              </w:rPr>
            </w:pPr>
            <w:r>
              <w:rPr>
                <w:b/>
                <w:bCs/>
                <w:lang w:bidi="hi-IN"/>
              </w:rPr>
              <w:t>3</w:t>
            </w:r>
            <w:r w:rsidR="00DA6130">
              <w:rPr>
                <w:b/>
                <w:bCs/>
                <w:lang w:bidi="hi-IN"/>
              </w:rPr>
              <w:t>/</w:t>
            </w:r>
            <w:r>
              <w:rPr>
                <w:b/>
                <w:bCs/>
                <w:lang w:bidi="hi-IN"/>
              </w:rPr>
              <w:t>5</w:t>
            </w:r>
            <w:r w:rsidR="0090600E" w:rsidRPr="001C627F">
              <w:rPr>
                <w:b/>
                <w:bCs/>
                <w:lang w:bidi="hi-IN"/>
              </w:rPr>
              <w:t xml:space="preserve"> points</w:t>
            </w:r>
          </w:p>
        </w:tc>
      </w:tr>
      <w:tr w:rsidR="0090600E" w14:paraId="0F935D84" w14:textId="77777777" w:rsidTr="007F67B6">
        <w:trPr>
          <w:trHeight w:val="1"/>
        </w:trPr>
        <w:tc>
          <w:tcPr>
            <w:tcW w:w="6300" w:type="dxa"/>
            <w:vMerge/>
            <w:tcBorders>
              <w:left w:val="single" w:sz="4" w:space="0" w:color="000000"/>
              <w:right w:val="single" w:sz="4" w:space="0" w:color="000000"/>
            </w:tcBorders>
            <w:vAlign w:val="center"/>
          </w:tcPr>
          <w:p w14:paraId="55DEEF6D" w14:textId="77777777" w:rsidR="0090600E" w:rsidRDefault="0090600E"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493FF36" w14:textId="77777777" w:rsidR="0090600E" w:rsidRPr="001C627F" w:rsidRDefault="0090600E" w:rsidP="001C627F">
            <w:pPr>
              <w:pStyle w:val="ParagraphStyle"/>
              <w:rPr>
                <w:b/>
                <w:bCs/>
                <w:lang w:bidi="hi-IN"/>
              </w:rPr>
            </w:pPr>
            <w:r w:rsidRPr="001C627F">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B2B9EC" w14:textId="690FFBD8" w:rsidR="0090600E" w:rsidRPr="001C627F" w:rsidRDefault="00F413D1" w:rsidP="001C627F">
            <w:pPr>
              <w:pStyle w:val="ParagraphStyle"/>
              <w:rPr>
                <w:b/>
                <w:bCs/>
                <w:lang w:bidi="hi-IN"/>
              </w:rPr>
            </w:pPr>
            <w:r>
              <w:rPr>
                <w:b/>
                <w:bCs/>
                <w:lang w:bidi="hi-IN"/>
              </w:rPr>
              <w:t>4</w:t>
            </w:r>
            <w:r w:rsidR="00DA6130">
              <w:rPr>
                <w:b/>
                <w:bCs/>
                <w:lang w:bidi="hi-IN"/>
              </w:rPr>
              <w:t>/</w:t>
            </w:r>
            <w:r>
              <w:rPr>
                <w:b/>
                <w:bCs/>
                <w:lang w:bidi="hi-IN"/>
              </w:rPr>
              <w:t>5</w:t>
            </w:r>
            <w:r w:rsidR="0090600E" w:rsidRPr="001C627F">
              <w:rPr>
                <w:b/>
                <w:bCs/>
                <w:lang w:bidi="hi-IN"/>
              </w:rPr>
              <w:t xml:space="preserve"> points</w:t>
            </w:r>
          </w:p>
        </w:tc>
      </w:tr>
      <w:tr w:rsidR="0090600E" w14:paraId="17F5FE8B" w14:textId="77777777" w:rsidTr="00ED2EE6">
        <w:trPr>
          <w:trHeight w:val="1"/>
        </w:trPr>
        <w:tc>
          <w:tcPr>
            <w:tcW w:w="6300" w:type="dxa"/>
            <w:vMerge/>
            <w:tcBorders>
              <w:left w:val="single" w:sz="4" w:space="0" w:color="000000"/>
              <w:bottom w:val="single" w:sz="4" w:space="0" w:color="000000"/>
              <w:right w:val="single" w:sz="4" w:space="0" w:color="000000"/>
            </w:tcBorders>
            <w:vAlign w:val="center"/>
          </w:tcPr>
          <w:p w14:paraId="23774F12" w14:textId="77777777" w:rsidR="0090600E" w:rsidRDefault="0090600E"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3212F45" w14:textId="77777777" w:rsidR="0090600E" w:rsidRPr="001C627F" w:rsidRDefault="0090600E" w:rsidP="001C627F">
            <w:pPr>
              <w:pStyle w:val="ParagraphStyle"/>
              <w:rPr>
                <w:b/>
                <w:bCs/>
                <w:lang w:bidi="hi-IN"/>
              </w:rPr>
            </w:pPr>
            <w:r w:rsidRPr="001C627F">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1F39B8" w14:textId="242EB46B" w:rsidR="0090600E" w:rsidRPr="001C627F" w:rsidRDefault="00F413D1" w:rsidP="001C627F">
            <w:pPr>
              <w:pStyle w:val="ParagraphStyle"/>
              <w:rPr>
                <w:b/>
                <w:bCs/>
                <w:lang w:bidi="hi-IN"/>
              </w:rPr>
            </w:pPr>
            <w:r>
              <w:rPr>
                <w:b/>
                <w:bCs/>
                <w:lang w:bidi="hi-IN"/>
              </w:rPr>
              <w:t>5/5</w:t>
            </w:r>
            <w:r w:rsidR="0090600E" w:rsidRPr="001C627F">
              <w:rPr>
                <w:b/>
                <w:bCs/>
                <w:lang w:bidi="hi-IN"/>
              </w:rPr>
              <w:t xml:space="preserve"> points</w:t>
            </w:r>
          </w:p>
        </w:tc>
      </w:tr>
      <w:tr w:rsidR="00ED2EE6" w14:paraId="70E79C60" w14:textId="77777777" w:rsidTr="007F67B6">
        <w:trPr>
          <w:trHeight w:val="1"/>
        </w:trPr>
        <w:tc>
          <w:tcPr>
            <w:tcW w:w="6300" w:type="dxa"/>
            <w:vMerge w:val="restart"/>
            <w:tcBorders>
              <w:top w:val="single" w:sz="4" w:space="0" w:color="000000"/>
              <w:left w:val="single" w:sz="4" w:space="0" w:color="000000"/>
              <w:right w:val="single" w:sz="4" w:space="0" w:color="000000"/>
            </w:tcBorders>
            <w:vAlign w:val="center"/>
          </w:tcPr>
          <w:p w14:paraId="5332E4E6" w14:textId="77777777" w:rsidR="00ED2EE6" w:rsidRDefault="00ED2EE6" w:rsidP="007F67B6">
            <w:pPr>
              <w:pStyle w:val="ParagraphStyle"/>
              <w:rPr>
                <w:lang w:bidi="hi-IN"/>
              </w:rPr>
            </w:pPr>
            <w:r>
              <w:rPr>
                <w:lang w:bidi="hi-IN"/>
              </w:rPr>
              <w:t>Able to create details designs for simple software applications or components. Apply agreed modelling techniques, standards, patterns and tools. One point will be awarded for each</w:t>
            </w:r>
            <w:r w:rsidR="007F67B6">
              <w:rPr>
                <w:lang w:bidi="hi-IN"/>
              </w:rPr>
              <w:t xml:space="preserve"> done correctly</w:t>
            </w:r>
            <w:r>
              <w:rPr>
                <w:lang w:bidi="hi-IN"/>
              </w:rPr>
              <w:t>:</w:t>
            </w:r>
          </w:p>
          <w:p w14:paraId="6284338E" w14:textId="77777777" w:rsidR="00ED2EE6" w:rsidRDefault="00ED2EE6" w:rsidP="00ED2EE6">
            <w:pPr>
              <w:pStyle w:val="ParagraphBullet"/>
              <w:rPr>
                <w:lang w:bidi="hi-IN"/>
              </w:rPr>
            </w:pPr>
            <w:r>
              <w:rPr>
                <w:lang w:bidi="hi-IN"/>
              </w:rPr>
              <w:t>Using UML to design Java classes</w:t>
            </w:r>
          </w:p>
          <w:p w14:paraId="04BAACED" w14:textId="77777777" w:rsidR="00ED2EE6" w:rsidRDefault="00ED2EE6" w:rsidP="00ED2EE6">
            <w:pPr>
              <w:pStyle w:val="ParagraphBullet"/>
              <w:rPr>
                <w:lang w:bidi="hi-IN"/>
              </w:rPr>
            </w:pPr>
            <w:r>
              <w:rPr>
                <w:lang w:bidi="hi-IN"/>
              </w:rPr>
              <w:t>Uses ERD to design database tables</w:t>
            </w:r>
          </w:p>
          <w:p w14:paraId="0888A783" w14:textId="77777777" w:rsidR="007F67B6" w:rsidRDefault="00ED2EE6" w:rsidP="00ED2EE6">
            <w:pPr>
              <w:pStyle w:val="ParagraphBullet"/>
              <w:rPr>
                <w:lang w:bidi="hi-IN"/>
              </w:rPr>
            </w:pPr>
            <w:r>
              <w:rPr>
                <w:lang w:bidi="hi-IN"/>
              </w:rPr>
              <w:t>R</w:t>
            </w:r>
            <w:r w:rsidR="007F67B6">
              <w:rPr>
                <w:lang w:bidi="hi-IN"/>
              </w:rPr>
              <w:t>EADME</w:t>
            </w:r>
            <w:r>
              <w:rPr>
                <w:lang w:bidi="hi-IN"/>
              </w:rPr>
              <w:t xml:space="preserve"> contains information on p</w:t>
            </w:r>
            <w:r w:rsidRPr="00ED2EE6">
              <w:rPr>
                <w:lang w:bidi="hi-IN"/>
              </w:rPr>
              <w:t>rerequisites</w:t>
            </w:r>
            <w:r>
              <w:rPr>
                <w:lang w:bidi="hi-IN"/>
              </w:rPr>
              <w:t xml:space="preserve"> (items which need to be installed on the machine) </w:t>
            </w:r>
          </w:p>
          <w:p w14:paraId="7D8F14E4" w14:textId="77777777" w:rsidR="00ED2EE6" w:rsidRDefault="007F67B6" w:rsidP="00ED2EE6">
            <w:pPr>
              <w:pStyle w:val="ParagraphBullet"/>
              <w:rPr>
                <w:lang w:bidi="hi-IN"/>
              </w:rPr>
            </w:pPr>
            <w:r>
              <w:rPr>
                <w:lang w:bidi="hi-IN"/>
              </w:rPr>
              <w:t xml:space="preserve">README contains information on </w:t>
            </w:r>
            <w:r w:rsidR="00ED2EE6">
              <w:rPr>
                <w:lang w:bidi="hi-IN"/>
              </w:rPr>
              <w:t>what tools will be used to build the project.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752179E4" w14:textId="77777777" w:rsidR="00ED2EE6" w:rsidRPr="001C627F" w:rsidRDefault="007F67B6" w:rsidP="001C627F">
            <w:pPr>
              <w:pStyle w:val="ParagraphStyle"/>
              <w:rPr>
                <w:b/>
                <w:bCs/>
                <w:lang w:bidi="hi-IN"/>
              </w:rPr>
            </w:pPr>
            <w:r w:rsidRPr="001C627F">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4E24D4" w14:textId="77777777" w:rsidR="00ED2EE6" w:rsidRPr="001C627F" w:rsidRDefault="007F67B6" w:rsidP="001C627F">
            <w:pPr>
              <w:pStyle w:val="ParagraphStyle"/>
              <w:rPr>
                <w:b/>
                <w:bCs/>
                <w:lang w:bidi="hi-IN"/>
              </w:rPr>
            </w:pPr>
            <w:r w:rsidRPr="001C627F">
              <w:rPr>
                <w:b/>
                <w:bCs/>
                <w:lang w:bidi="hi-IN"/>
              </w:rPr>
              <w:t>0/4 points</w:t>
            </w:r>
          </w:p>
        </w:tc>
      </w:tr>
      <w:tr w:rsidR="00ED2EE6" w14:paraId="6F63EFF3" w14:textId="77777777" w:rsidTr="007F67B6">
        <w:trPr>
          <w:trHeight w:val="1"/>
        </w:trPr>
        <w:tc>
          <w:tcPr>
            <w:tcW w:w="6300" w:type="dxa"/>
            <w:vMerge/>
            <w:tcBorders>
              <w:left w:val="single" w:sz="4" w:space="0" w:color="000000"/>
              <w:right w:val="single" w:sz="4" w:space="0" w:color="000000"/>
            </w:tcBorders>
            <w:vAlign w:val="center"/>
          </w:tcPr>
          <w:p w14:paraId="0066F408" w14:textId="77777777" w:rsidR="00ED2EE6" w:rsidRDefault="00ED2EE6"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8AC92C7" w14:textId="77777777" w:rsidR="00ED2EE6" w:rsidRPr="001C627F" w:rsidRDefault="007F67B6" w:rsidP="001C627F">
            <w:pPr>
              <w:pStyle w:val="ParagraphStyle"/>
              <w:rPr>
                <w:b/>
                <w:bCs/>
                <w:lang w:bidi="hi-IN"/>
              </w:rPr>
            </w:pPr>
            <w:r w:rsidRPr="001C627F">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8794CA" w14:textId="77777777" w:rsidR="00ED2EE6" w:rsidRPr="001C627F" w:rsidRDefault="007F67B6" w:rsidP="001C627F">
            <w:pPr>
              <w:pStyle w:val="ParagraphStyle"/>
              <w:rPr>
                <w:b/>
                <w:bCs/>
                <w:lang w:bidi="hi-IN"/>
              </w:rPr>
            </w:pPr>
            <w:r w:rsidRPr="001C627F">
              <w:rPr>
                <w:b/>
                <w:bCs/>
                <w:lang w:bidi="hi-IN"/>
              </w:rPr>
              <w:t>1/4 points</w:t>
            </w:r>
          </w:p>
        </w:tc>
      </w:tr>
      <w:tr w:rsidR="00ED2EE6" w14:paraId="31AB0AF7" w14:textId="77777777" w:rsidTr="007F67B6">
        <w:trPr>
          <w:trHeight w:val="1"/>
        </w:trPr>
        <w:tc>
          <w:tcPr>
            <w:tcW w:w="6300" w:type="dxa"/>
            <w:vMerge/>
            <w:tcBorders>
              <w:left w:val="single" w:sz="4" w:space="0" w:color="000000"/>
              <w:right w:val="single" w:sz="4" w:space="0" w:color="000000"/>
            </w:tcBorders>
            <w:vAlign w:val="center"/>
          </w:tcPr>
          <w:p w14:paraId="67F92161" w14:textId="77777777" w:rsidR="00ED2EE6" w:rsidRDefault="00ED2EE6"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5B8279DA" w14:textId="77777777" w:rsidR="00ED2EE6" w:rsidRPr="001C627F" w:rsidRDefault="007F67B6" w:rsidP="001C627F">
            <w:pPr>
              <w:pStyle w:val="ParagraphStyle"/>
              <w:rPr>
                <w:b/>
                <w:bCs/>
                <w:lang w:bidi="hi-IN"/>
              </w:rPr>
            </w:pPr>
            <w:r w:rsidRPr="001C627F">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898473" w14:textId="77777777" w:rsidR="00ED2EE6" w:rsidRPr="001C627F" w:rsidRDefault="007F67B6" w:rsidP="001C627F">
            <w:pPr>
              <w:pStyle w:val="ParagraphStyle"/>
              <w:rPr>
                <w:b/>
                <w:bCs/>
                <w:lang w:bidi="hi-IN"/>
              </w:rPr>
            </w:pPr>
            <w:r w:rsidRPr="001C627F">
              <w:rPr>
                <w:b/>
                <w:bCs/>
                <w:lang w:bidi="hi-IN"/>
              </w:rPr>
              <w:t>2/4 points</w:t>
            </w:r>
          </w:p>
        </w:tc>
      </w:tr>
      <w:tr w:rsidR="00ED2EE6" w14:paraId="47E4DF55" w14:textId="77777777" w:rsidTr="007F67B6">
        <w:trPr>
          <w:trHeight w:val="1"/>
        </w:trPr>
        <w:tc>
          <w:tcPr>
            <w:tcW w:w="6300" w:type="dxa"/>
            <w:vMerge/>
            <w:tcBorders>
              <w:left w:val="single" w:sz="4" w:space="0" w:color="000000"/>
              <w:right w:val="single" w:sz="4" w:space="0" w:color="000000"/>
            </w:tcBorders>
            <w:vAlign w:val="center"/>
          </w:tcPr>
          <w:p w14:paraId="09D081BF" w14:textId="77777777" w:rsidR="00ED2EE6" w:rsidRDefault="00ED2EE6"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F0E31F6" w14:textId="77777777" w:rsidR="00ED2EE6" w:rsidRPr="001C627F" w:rsidRDefault="007F67B6" w:rsidP="001C627F">
            <w:pPr>
              <w:pStyle w:val="ParagraphStyle"/>
              <w:rPr>
                <w:b/>
                <w:bCs/>
                <w:lang w:bidi="hi-IN"/>
              </w:rPr>
            </w:pPr>
            <w:r w:rsidRPr="001C627F">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9F7F55" w14:textId="77777777" w:rsidR="00ED2EE6" w:rsidRPr="001C627F" w:rsidRDefault="007F67B6" w:rsidP="001C627F">
            <w:pPr>
              <w:pStyle w:val="ParagraphStyle"/>
              <w:rPr>
                <w:b/>
                <w:bCs/>
                <w:lang w:bidi="hi-IN"/>
              </w:rPr>
            </w:pPr>
            <w:r w:rsidRPr="001C627F">
              <w:rPr>
                <w:b/>
                <w:bCs/>
                <w:lang w:bidi="hi-IN"/>
              </w:rPr>
              <w:t>3/4 points</w:t>
            </w:r>
          </w:p>
        </w:tc>
      </w:tr>
      <w:tr w:rsidR="00ED2EE6" w14:paraId="2E7B995B" w14:textId="77777777" w:rsidTr="007F67B6">
        <w:trPr>
          <w:trHeight w:val="1"/>
        </w:trPr>
        <w:tc>
          <w:tcPr>
            <w:tcW w:w="6300" w:type="dxa"/>
            <w:vMerge/>
            <w:tcBorders>
              <w:left w:val="single" w:sz="4" w:space="0" w:color="000000"/>
              <w:bottom w:val="single" w:sz="4" w:space="0" w:color="000000"/>
              <w:right w:val="single" w:sz="4" w:space="0" w:color="000000"/>
            </w:tcBorders>
            <w:vAlign w:val="center"/>
          </w:tcPr>
          <w:p w14:paraId="325898AC" w14:textId="77777777" w:rsidR="00ED2EE6" w:rsidRDefault="00ED2EE6" w:rsidP="007F67B6">
            <w:pPr>
              <w:spacing w:after="0"/>
              <w:rPr>
                <w:rFonts w:ascii="Open Sans" w:eastAsia="Open Sans" w:hAnsi="Open Sans" w:cs="Open Sans"/>
                <w:color w:val="797979"/>
                <w:kern w:val="2"/>
                <w:szCs w:val="2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BE5BB54" w14:textId="77777777" w:rsidR="00ED2EE6" w:rsidRPr="001C627F" w:rsidRDefault="007F67B6" w:rsidP="001C627F">
            <w:pPr>
              <w:pStyle w:val="ParagraphStyle"/>
              <w:rPr>
                <w:b/>
                <w:bCs/>
                <w:lang w:bidi="hi-IN"/>
              </w:rPr>
            </w:pPr>
            <w:r w:rsidRPr="001C627F">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504BE1" w14:textId="77777777" w:rsidR="00ED2EE6" w:rsidRPr="001C627F" w:rsidRDefault="007F67B6" w:rsidP="001C627F">
            <w:pPr>
              <w:pStyle w:val="ParagraphStyle"/>
              <w:rPr>
                <w:b/>
                <w:bCs/>
                <w:lang w:bidi="hi-IN"/>
              </w:rPr>
            </w:pPr>
            <w:r w:rsidRPr="001C627F">
              <w:rPr>
                <w:b/>
                <w:bCs/>
                <w:lang w:bidi="hi-IN"/>
              </w:rPr>
              <w:t>4/4 points</w:t>
            </w:r>
          </w:p>
        </w:tc>
      </w:tr>
    </w:tbl>
    <w:p w14:paraId="56B70EC0" w14:textId="77777777" w:rsidR="002C12D1" w:rsidRDefault="002C12D1" w:rsidP="000109AA">
      <w:pPr>
        <w:pStyle w:val="ParagraphStyle"/>
        <w:rPr>
          <w:color w:val="auto"/>
        </w:rPr>
      </w:pPr>
    </w:p>
    <w:p w14:paraId="47BDBBA8" w14:textId="77777777" w:rsidR="007F67B6" w:rsidRDefault="007F67B6">
      <w:pPr>
        <w:rPr>
          <w:rFonts w:ascii="Montserrat" w:eastAsiaTheme="majorEastAsia" w:hAnsi="Montserrat" w:cstheme="majorBidi"/>
          <w:b/>
          <w:color w:val="004050"/>
          <w:szCs w:val="26"/>
        </w:rPr>
      </w:pPr>
      <w:r>
        <w:br w:type="page"/>
      </w:r>
    </w:p>
    <w:p w14:paraId="54D5090D" w14:textId="77777777" w:rsidR="000109AA" w:rsidRDefault="000109AA" w:rsidP="000109AA">
      <w:pPr>
        <w:pStyle w:val="Heading2"/>
        <w:rPr>
          <w:rStyle w:val="SubtleEmphasis"/>
          <w:b w:val="0"/>
          <w:color w:val="auto"/>
        </w:rPr>
      </w:pPr>
      <w:bookmarkStart w:id="15" w:name="_Toc29753603"/>
      <w:r>
        <w:lastRenderedPageBreak/>
        <w:t>Testing</w:t>
      </w:r>
      <w:bookmarkEnd w:id="15"/>
    </w:p>
    <w:p w14:paraId="0BC91C94" w14:textId="77777777" w:rsidR="007F67B6" w:rsidRPr="007F67B6" w:rsidRDefault="007F67B6" w:rsidP="007F67B6">
      <w:pPr>
        <w:rPr>
          <w:rFonts w:ascii="Montserrat Light" w:eastAsia="Arial" w:hAnsi="Montserrat Light" w:cs="Arial"/>
          <w:color w:val="auto"/>
          <w:szCs w:val="22"/>
          <w:lang w:val="en-US"/>
        </w:rPr>
      </w:pPr>
      <w:r w:rsidRPr="007F67B6">
        <w:rPr>
          <w:rFonts w:ascii="Montserrat Light" w:eastAsia="Arial" w:hAnsi="Montserrat Light" w:cs="Arial"/>
          <w:color w:val="auto"/>
          <w:szCs w:val="22"/>
          <w:lang w:val="en-US"/>
        </w:rPr>
        <w:t>The planning, design, management, execution and reporting of tests, using appropriate testing tools and techniques and conforming to agreed process standards and industry specific regulations. The purpose of testing is to ensure that new and amended systems, configurations, packages, or services, together with any interfaces, perform as specified (including security requirements), and that the risks associated with deployment are adequately understood and documented. Testing includes the process of engineering, using and maintaining testware (test cases, test scripts, test reports, test plans, etc) to measure and improve the quality of the software being tested.</w:t>
      </w:r>
    </w:p>
    <w:p w14:paraId="3D5A1FF9" w14:textId="77777777" w:rsidR="007F67B6" w:rsidRDefault="007F67B6" w:rsidP="000109AA">
      <w:pPr>
        <w:pStyle w:val="ParagraphStyle"/>
        <w:rPr>
          <w:color w:val="auto"/>
        </w:rPr>
      </w:pPr>
      <w:r>
        <w:rPr>
          <w:b/>
          <w:bCs/>
          <w:color w:val="auto"/>
        </w:rPr>
        <w:t>Learner must:</w:t>
      </w:r>
    </w:p>
    <w:p w14:paraId="458974DD" w14:textId="77777777" w:rsidR="007F67B6" w:rsidRDefault="007F67B6" w:rsidP="007F67B6">
      <w:pPr>
        <w:pStyle w:val="NormalWeb"/>
        <w:shd w:val="clear" w:color="auto" w:fill="FFFFFF"/>
        <w:spacing w:before="0" w:beforeAutospacing="0" w:after="0" w:afterAutospacing="0"/>
        <w:rPr>
          <w:rFonts w:ascii="Open Sans" w:hAnsi="Open Sans"/>
          <w:color w:val="000000"/>
          <w:sz w:val="21"/>
          <w:szCs w:val="21"/>
        </w:rPr>
      </w:pPr>
      <w:r>
        <w:rPr>
          <w:rFonts w:ascii="Open Sans" w:hAnsi="Open Sans"/>
          <w:color w:val="000000"/>
          <w:sz w:val="21"/>
          <w:szCs w:val="21"/>
        </w:rPr>
        <w:t>Define test conditions for given requirements. Designs test cases and creates test scripts and supporting data, working to the specifications provided. Interpret, execute and record test cases in accordance with project test plans. Analyses and reports test activities and results. Identifies and reports issues and risks.</w:t>
      </w:r>
    </w:p>
    <w:p w14:paraId="45552138" w14:textId="77777777" w:rsidR="007F67B6" w:rsidRDefault="007F67B6" w:rsidP="007F67B6">
      <w:pPr>
        <w:pStyle w:val="NormalWeb"/>
        <w:shd w:val="clear" w:color="auto" w:fill="FFFFFF"/>
        <w:spacing w:before="0" w:beforeAutospacing="0" w:after="0" w:afterAutospacing="0"/>
        <w:rPr>
          <w:rFonts w:ascii="Open Sans" w:hAnsi="Open Sans"/>
          <w:color w:val="000000"/>
          <w:sz w:val="21"/>
          <w:szCs w:val="21"/>
        </w:rPr>
      </w:pPr>
    </w:p>
    <w:tbl>
      <w:tblPr>
        <w:tblW w:w="9419" w:type="dxa"/>
        <w:tblInd w:w="216" w:type="dxa"/>
        <w:tblLook w:val="04A0" w:firstRow="1" w:lastRow="0" w:firstColumn="1" w:lastColumn="0" w:noHBand="0" w:noVBand="1"/>
      </w:tblPr>
      <w:tblGrid>
        <w:gridCol w:w="6300"/>
        <w:gridCol w:w="1276"/>
        <w:gridCol w:w="1843"/>
      </w:tblGrid>
      <w:tr w:rsidR="007F67B6" w14:paraId="4FDD39C9" w14:textId="77777777" w:rsidTr="007F67B6">
        <w:trPr>
          <w:trHeight w:val="1"/>
        </w:trPr>
        <w:tc>
          <w:tcPr>
            <w:tcW w:w="6300" w:type="dxa"/>
            <w:tcBorders>
              <w:top w:val="single" w:sz="4" w:space="0" w:color="000000"/>
              <w:left w:val="single" w:sz="4" w:space="0" w:color="000000"/>
              <w:bottom w:val="single" w:sz="4" w:space="0" w:color="000000"/>
              <w:right w:val="single" w:sz="4" w:space="0" w:color="000000"/>
            </w:tcBorders>
            <w:shd w:val="clear" w:color="auto" w:fill="FFFFFF"/>
            <w:hideMark/>
          </w:tcPr>
          <w:p w14:paraId="6DE84080" w14:textId="77777777" w:rsidR="007F67B6" w:rsidRDefault="007F67B6" w:rsidP="007F67B6">
            <w:pPr>
              <w:spacing w:after="0"/>
              <w:rPr>
                <w:rFonts w:cs="Open Sans"/>
                <w:b/>
                <w:caps/>
                <w:color w:val="797979"/>
                <w:kern w:val="2"/>
                <w:lang w:bidi="hi-IN"/>
              </w:rPr>
            </w:pPr>
            <w:r>
              <w:rPr>
                <w:rFonts w:cs="Open Sans"/>
                <w:b/>
                <w:caps/>
                <w:color w:val="797979"/>
                <w:kern w:val="2"/>
                <w:lang w:bidi="hi-IN"/>
              </w:rPr>
              <w:t>Sub-skill</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01FF6291" w14:textId="77777777" w:rsidR="007F67B6" w:rsidRDefault="007F67B6" w:rsidP="007F67B6">
            <w:pPr>
              <w:spacing w:after="0"/>
              <w:rPr>
                <w:rFonts w:cs="Open Sans"/>
                <w:b/>
                <w:caps/>
                <w:color w:val="797979"/>
                <w:kern w:val="2"/>
                <w:lang w:bidi="hi-IN"/>
              </w:rPr>
            </w:pPr>
            <w:r>
              <w:rPr>
                <w:rFonts w:cs="Open Sans"/>
                <w:b/>
                <w:caps/>
                <w:color w:val="797979"/>
                <w:kern w:val="2"/>
                <w:lang w:bidi="hi-IN"/>
              </w:rPr>
              <w:t>Rating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3D751617" w14:textId="77777777" w:rsidR="007F67B6" w:rsidRDefault="007F67B6" w:rsidP="007F67B6">
            <w:pPr>
              <w:spacing w:after="0"/>
              <w:rPr>
                <w:rFonts w:cs="Open Sans"/>
                <w:b/>
                <w:caps/>
                <w:color w:val="797979"/>
                <w:kern w:val="2"/>
                <w:lang w:bidi="hi-IN"/>
              </w:rPr>
            </w:pPr>
            <w:r>
              <w:rPr>
                <w:rFonts w:cs="Open Sans"/>
                <w:b/>
                <w:caps/>
                <w:color w:val="797979"/>
                <w:kern w:val="2"/>
                <w:lang w:bidi="hi-IN"/>
              </w:rPr>
              <w:t>Details</w:t>
            </w:r>
          </w:p>
        </w:tc>
      </w:tr>
      <w:tr w:rsidR="00216DFD" w14:paraId="338D81D0" w14:textId="77777777" w:rsidTr="00F8135C">
        <w:trPr>
          <w:trHeight w:val="1"/>
        </w:trPr>
        <w:tc>
          <w:tcPr>
            <w:tcW w:w="6300" w:type="dxa"/>
            <w:vMerge w:val="restart"/>
            <w:tcBorders>
              <w:top w:val="single" w:sz="4" w:space="0" w:color="000000"/>
              <w:left w:val="single" w:sz="4" w:space="0" w:color="000000"/>
              <w:right w:val="single" w:sz="4" w:space="0" w:color="000000"/>
            </w:tcBorders>
            <w:shd w:val="clear" w:color="auto" w:fill="FFFFFF"/>
          </w:tcPr>
          <w:p w14:paraId="74FEC529" w14:textId="77777777" w:rsidR="00216DFD" w:rsidRDefault="00216DFD" w:rsidP="00216DFD">
            <w:pPr>
              <w:pStyle w:val="ParagraphStyle"/>
              <w:rPr>
                <w:lang w:bidi="hi-IN"/>
              </w:rPr>
            </w:pPr>
            <w:r>
              <w:rPr>
                <w:lang w:bidi="hi-IN"/>
              </w:rPr>
              <w:t xml:space="preserve">Able to </w:t>
            </w:r>
            <w:r w:rsidRPr="00DA6130">
              <w:rPr>
                <w:b/>
                <w:bCs/>
                <w:lang w:bidi="hi-IN"/>
              </w:rPr>
              <w:t>design</w:t>
            </w:r>
            <w:r>
              <w:rPr>
                <w:lang w:bidi="hi-IN"/>
              </w:rPr>
              <w:t xml:space="preserve">, </w:t>
            </w:r>
            <w:r w:rsidRPr="00DA6130">
              <w:rPr>
                <w:b/>
                <w:bCs/>
                <w:lang w:bidi="hi-IN"/>
              </w:rPr>
              <w:t>create</w:t>
            </w:r>
            <w:r>
              <w:rPr>
                <w:lang w:bidi="hi-IN"/>
              </w:rPr>
              <w:t xml:space="preserve"> and </w:t>
            </w:r>
            <w:r w:rsidRPr="00DA6130">
              <w:rPr>
                <w:b/>
                <w:bCs/>
                <w:lang w:bidi="hi-IN"/>
              </w:rPr>
              <w:t>run</w:t>
            </w:r>
            <w:r>
              <w:rPr>
                <w:lang w:bidi="hi-IN"/>
              </w:rPr>
              <w:t xml:space="preserve"> unit tests</w:t>
            </w:r>
            <w:r w:rsidR="001C627F">
              <w:rPr>
                <w:lang w:bidi="hi-IN"/>
              </w:rPr>
              <w:t>. One point will be awarded for each of the following done correctly:</w:t>
            </w:r>
          </w:p>
          <w:p w14:paraId="6CDE9A5F" w14:textId="77777777" w:rsidR="001C627F" w:rsidRDefault="001C627F" w:rsidP="001C627F">
            <w:pPr>
              <w:pStyle w:val="ParagraphStyle"/>
              <w:numPr>
                <w:ilvl w:val="0"/>
                <w:numId w:val="8"/>
              </w:numPr>
              <w:rPr>
                <w:lang w:bidi="hi-IN"/>
              </w:rPr>
            </w:pPr>
            <w:r>
              <w:rPr>
                <w:lang w:bidi="hi-IN"/>
              </w:rPr>
              <w:t>30% code coverage</w:t>
            </w:r>
          </w:p>
          <w:p w14:paraId="32D51EAE" w14:textId="77777777" w:rsidR="001C627F" w:rsidRDefault="001C627F" w:rsidP="001C627F">
            <w:pPr>
              <w:pStyle w:val="ParagraphStyle"/>
              <w:numPr>
                <w:ilvl w:val="0"/>
                <w:numId w:val="8"/>
              </w:numPr>
              <w:rPr>
                <w:lang w:bidi="hi-IN"/>
              </w:rPr>
            </w:pPr>
            <w:r>
              <w:rPr>
                <w:lang w:bidi="hi-IN"/>
              </w:rPr>
              <w:t>50% code coverage</w:t>
            </w:r>
          </w:p>
          <w:p w14:paraId="3506CFE7" w14:textId="77777777" w:rsidR="001C627F" w:rsidRDefault="001C627F" w:rsidP="001C627F">
            <w:pPr>
              <w:pStyle w:val="ParagraphStyle"/>
              <w:numPr>
                <w:ilvl w:val="0"/>
                <w:numId w:val="8"/>
              </w:numPr>
              <w:rPr>
                <w:lang w:bidi="hi-IN"/>
              </w:rPr>
            </w:pPr>
            <w:r>
              <w:rPr>
                <w:lang w:bidi="hi-IN"/>
              </w:rPr>
              <w:t>70% code coverage</w:t>
            </w:r>
          </w:p>
          <w:p w14:paraId="6162B0D3" w14:textId="77777777" w:rsidR="001C627F" w:rsidRDefault="001C627F" w:rsidP="001C627F">
            <w:pPr>
              <w:pStyle w:val="ParagraphStyle"/>
              <w:numPr>
                <w:ilvl w:val="0"/>
                <w:numId w:val="8"/>
              </w:numPr>
              <w:rPr>
                <w:lang w:bidi="hi-IN"/>
              </w:rPr>
            </w:pPr>
            <w:r>
              <w:rPr>
                <w:lang w:bidi="hi-IN"/>
              </w:rPr>
              <w:t>90% code coverage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2267BAD" w14:textId="77777777" w:rsidR="00216DFD" w:rsidRPr="001C627F" w:rsidRDefault="001C627F" w:rsidP="001C627F">
            <w:pPr>
              <w:pStyle w:val="ParagraphStyle"/>
              <w:rPr>
                <w:b/>
                <w:bCs/>
                <w:lang w:bidi="hi-IN"/>
              </w:rPr>
            </w:pPr>
            <w:r w:rsidRPr="001C627F">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635A57" w14:textId="77777777" w:rsidR="00216DFD" w:rsidRPr="001C627F" w:rsidRDefault="001C627F" w:rsidP="001C627F">
            <w:pPr>
              <w:pStyle w:val="ParagraphStyle"/>
              <w:rPr>
                <w:b/>
                <w:bCs/>
                <w:lang w:bidi="hi-IN"/>
              </w:rPr>
            </w:pPr>
            <w:r w:rsidRPr="001C627F">
              <w:rPr>
                <w:b/>
                <w:bCs/>
                <w:lang w:bidi="hi-IN"/>
              </w:rPr>
              <w:t>0/4 points</w:t>
            </w:r>
          </w:p>
        </w:tc>
      </w:tr>
      <w:tr w:rsidR="00216DFD" w14:paraId="7CAFC416" w14:textId="77777777" w:rsidTr="00F8135C">
        <w:trPr>
          <w:trHeight w:val="1"/>
        </w:trPr>
        <w:tc>
          <w:tcPr>
            <w:tcW w:w="6300" w:type="dxa"/>
            <w:vMerge/>
            <w:tcBorders>
              <w:left w:val="single" w:sz="4" w:space="0" w:color="000000"/>
              <w:right w:val="single" w:sz="4" w:space="0" w:color="000000"/>
            </w:tcBorders>
            <w:shd w:val="clear" w:color="auto" w:fill="FFFFFF"/>
          </w:tcPr>
          <w:p w14:paraId="56B9E9F8" w14:textId="77777777" w:rsidR="00216DFD" w:rsidRDefault="00216DFD" w:rsidP="007F67B6">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551AE07" w14:textId="77777777" w:rsidR="00216DFD" w:rsidRPr="001C627F" w:rsidRDefault="001C627F" w:rsidP="001C627F">
            <w:pPr>
              <w:pStyle w:val="ParagraphStyle"/>
              <w:rPr>
                <w:b/>
                <w:bCs/>
                <w:lang w:bidi="hi-IN"/>
              </w:rPr>
            </w:pPr>
            <w:r w:rsidRPr="001C627F">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8E21B4" w14:textId="77777777" w:rsidR="00216DFD" w:rsidRPr="001C627F" w:rsidRDefault="001C627F" w:rsidP="001C627F">
            <w:pPr>
              <w:pStyle w:val="ParagraphStyle"/>
              <w:rPr>
                <w:b/>
                <w:bCs/>
                <w:lang w:bidi="hi-IN"/>
              </w:rPr>
            </w:pPr>
            <w:r w:rsidRPr="001C627F">
              <w:rPr>
                <w:b/>
                <w:bCs/>
                <w:lang w:bidi="hi-IN"/>
              </w:rPr>
              <w:t>1/4 points</w:t>
            </w:r>
          </w:p>
        </w:tc>
      </w:tr>
      <w:tr w:rsidR="00216DFD" w14:paraId="23BFA1F6" w14:textId="77777777" w:rsidTr="00F8135C">
        <w:trPr>
          <w:trHeight w:val="1"/>
        </w:trPr>
        <w:tc>
          <w:tcPr>
            <w:tcW w:w="6300" w:type="dxa"/>
            <w:vMerge/>
            <w:tcBorders>
              <w:left w:val="single" w:sz="4" w:space="0" w:color="000000"/>
              <w:right w:val="single" w:sz="4" w:space="0" w:color="000000"/>
            </w:tcBorders>
            <w:shd w:val="clear" w:color="auto" w:fill="FFFFFF"/>
          </w:tcPr>
          <w:p w14:paraId="7E028E0E" w14:textId="77777777" w:rsidR="00216DFD" w:rsidRDefault="00216DFD" w:rsidP="007F67B6">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31097E9" w14:textId="77777777" w:rsidR="00216DFD" w:rsidRPr="001C627F" w:rsidRDefault="001C627F" w:rsidP="001C627F">
            <w:pPr>
              <w:pStyle w:val="ParagraphStyle"/>
              <w:rPr>
                <w:b/>
                <w:bCs/>
                <w:lang w:bidi="hi-IN"/>
              </w:rPr>
            </w:pPr>
            <w:r w:rsidRPr="001C627F">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A0A3FA" w14:textId="77777777" w:rsidR="00216DFD" w:rsidRPr="001C627F" w:rsidRDefault="001C627F" w:rsidP="001C627F">
            <w:pPr>
              <w:pStyle w:val="ParagraphStyle"/>
              <w:rPr>
                <w:b/>
                <w:bCs/>
                <w:lang w:bidi="hi-IN"/>
              </w:rPr>
            </w:pPr>
            <w:r w:rsidRPr="001C627F">
              <w:rPr>
                <w:b/>
                <w:bCs/>
                <w:lang w:bidi="hi-IN"/>
              </w:rPr>
              <w:t>2/4 points</w:t>
            </w:r>
          </w:p>
        </w:tc>
      </w:tr>
      <w:tr w:rsidR="00216DFD" w14:paraId="1E06F999" w14:textId="77777777" w:rsidTr="00F8135C">
        <w:trPr>
          <w:trHeight w:val="1"/>
        </w:trPr>
        <w:tc>
          <w:tcPr>
            <w:tcW w:w="6300" w:type="dxa"/>
            <w:vMerge/>
            <w:tcBorders>
              <w:left w:val="single" w:sz="4" w:space="0" w:color="000000"/>
              <w:right w:val="single" w:sz="4" w:space="0" w:color="000000"/>
            </w:tcBorders>
            <w:shd w:val="clear" w:color="auto" w:fill="FFFFFF"/>
          </w:tcPr>
          <w:p w14:paraId="09B522D4" w14:textId="77777777" w:rsidR="00216DFD" w:rsidRDefault="00216DFD" w:rsidP="007F67B6">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505C4EF" w14:textId="77777777" w:rsidR="00216DFD" w:rsidRPr="001C627F" w:rsidRDefault="001C627F" w:rsidP="001C627F">
            <w:pPr>
              <w:pStyle w:val="ParagraphStyle"/>
              <w:rPr>
                <w:b/>
                <w:bCs/>
                <w:lang w:bidi="hi-IN"/>
              </w:rPr>
            </w:pPr>
            <w:r w:rsidRPr="001C627F">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60B4DA" w14:textId="77777777" w:rsidR="00216DFD" w:rsidRPr="001C627F" w:rsidRDefault="001C627F" w:rsidP="001C627F">
            <w:pPr>
              <w:pStyle w:val="ParagraphStyle"/>
              <w:rPr>
                <w:b/>
                <w:bCs/>
                <w:lang w:bidi="hi-IN"/>
              </w:rPr>
            </w:pPr>
            <w:r w:rsidRPr="001C627F">
              <w:rPr>
                <w:b/>
                <w:bCs/>
                <w:lang w:bidi="hi-IN"/>
              </w:rPr>
              <w:t>3/4 points</w:t>
            </w:r>
          </w:p>
        </w:tc>
      </w:tr>
      <w:tr w:rsidR="00216DFD" w14:paraId="22351A98" w14:textId="77777777" w:rsidTr="000B5C93">
        <w:trPr>
          <w:trHeight w:val="1"/>
        </w:trPr>
        <w:tc>
          <w:tcPr>
            <w:tcW w:w="6300" w:type="dxa"/>
            <w:vMerge/>
            <w:tcBorders>
              <w:left w:val="single" w:sz="4" w:space="0" w:color="000000"/>
              <w:bottom w:val="single" w:sz="4" w:space="0" w:color="auto"/>
              <w:right w:val="single" w:sz="4" w:space="0" w:color="000000"/>
            </w:tcBorders>
            <w:shd w:val="clear" w:color="auto" w:fill="FFFFFF"/>
          </w:tcPr>
          <w:p w14:paraId="0CA2135D" w14:textId="77777777" w:rsidR="00216DFD" w:rsidRDefault="00216DFD" w:rsidP="007F67B6">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0CD93C7" w14:textId="77777777" w:rsidR="00216DFD" w:rsidRPr="001C627F" w:rsidRDefault="001C627F" w:rsidP="001C627F">
            <w:pPr>
              <w:pStyle w:val="ParagraphStyle"/>
              <w:rPr>
                <w:b/>
                <w:bCs/>
                <w:lang w:bidi="hi-IN"/>
              </w:rPr>
            </w:pPr>
            <w:r w:rsidRPr="001C627F">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AB0D97" w14:textId="77777777" w:rsidR="00216DFD" w:rsidRPr="001C627F" w:rsidRDefault="001C627F" w:rsidP="001C627F">
            <w:pPr>
              <w:pStyle w:val="ParagraphStyle"/>
              <w:rPr>
                <w:b/>
                <w:bCs/>
                <w:lang w:bidi="hi-IN"/>
              </w:rPr>
            </w:pPr>
            <w:r w:rsidRPr="001C627F">
              <w:rPr>
                <w:b/>
                <w:bCs/>
                <w:lang w:bidi="hi-IN"/>
              </w:rPr>
              <w:t>4/4 points</w:t>
            </w:r>
          </w:p>
        </w:tc>
      </w:tr>
      <w:tr w:rsidR="000B5C93" w14:paraId="6C55C618" w14:textId="77777777" w:rsidTr="00F8135C">
        <w:trPr>
          <w:trHeight w:val="1"/>
        </w:trPr>
        <w:tc>
          <w:tcPr>
            <w:tcW w:w="6300" w:type="dxa"/>
            <w:vMerge w:val="restart"/>
            <w:tcBorders>
              <w:top w:val="single" w:sz="4" w:space="0" w:color="auto"/>
              <w:left w:val="single" w:sz="4" w:space="0" w:color="auto"/>
              <w:right w:val="single" w:sz="4" w:space="0" w:color="auto"/>
            </w:tcBorders>
            <w:shd w:val="clear" w:color="auto" w:fill="FFFFFF"/>
          </w:tcPr>
          <w:p w14:paraId="09C52281" w14:textId="51F34F9A" w:rsidR="000B5C93" w:rsidRDefault="000B5C93" w:rsidP="000B5C93">
            <w:pPr>
              <w:pStyle w:val="ParagraphStyle"/>
              <w:rPr>
                <w:lang w:bidi="hi-IN"/>
              </w:rPr>
            </w:pPr>
            <w:r>
              <w:rPr>
                <w:lang w:bidi="hi-IN"/>
              </w:rPr>
              <w:t>Analyse and report test activities. Identifies issues and risks. One points will be awarded for each of the following done correctly:</w:t>
            </w:r>
          </w:p>
          <w:p w14:paraId="6A76EDDB" w14:textId="6120B366" w:rsidR="000B5C93" w:rsidRDefault="000B5C93" w:rsidP="000B5C93">
            <w:pPr>
              <w:pStyle w:val="ParagraphBullet"/>
              <w:rPr>
                <w:lang w:bidi="hi-IN"/>
              </w:rPr>
            </w:pPr>
            <w:r>
              <w:rPr>
                <w:lang w:bidi="hi-IN"/>
              </w:rPr>
              <w:t xml:space="preserve">Code analysed with </w:t>
            </w:r>
            <w:r w:rsidR="00B42219">
              <w:rPr>
                <w:lang w:bidi="hi-IN"/>
              </w:rPr>
              <w:t>SonarQube</w:t>
            </w:r>
          </w:p>
          <w:p w14:paraId="3E8F4B63" w14:textId="43210007" w:rsidR="00B42219" w:rsidRDefault="00B42219" w:rsidP="000B5C93">
            <w:pPr>
              <w:pStyle w:val="ParagraphBullet"/>
              <w:rPr>
                <w:lang w:bidi="hi-IN"/>
              </w:rPr>
            </w:pPr>
            <w:r>
              <w:rPr>
                <w:lang w:bidi="hi-IN"/>
              </w:rPr>
              <w:t>Issues added to remote repository</w:t>
            </w:r>
          </w:p>
          <w:p w14:paraId="450484BD" w14:textId="2B5EB14D" w:rsidR="000B5C93" w:rsidRDefault="00C75F30" w:rsidP="000B5C93">
            <w:pPr>
              <w:pStyle w:val="ParagraphBullet"/>
              <w:rPr>
                <w:lang w:bidi="hi-IN"/>
              </w:rPr>
            </w:pPr>
            <w:r>
              <w:rPr>
                <w:lang w:bidi="hi-IN"/>
              </w:rPr>
              <w:t xml:space="preserve">Maven Surefire reports include junit tests. Report </w:t>
            </w:r>
            <w:r w:rsidR="00B42219">
              <w:rPr>
                <w:lang w:bidi="hi-IN"/>
              </w:rPr>
              <w:t>added to remote repository</w:t>
            </w:r>
          </w:p>
          <w:p w14:paraId="7026A171" w14:textId="77777777" w:rsidR="00B42219" w:rsidRDefault="00B42219" w:rsidP="00B42219">
            <w:pPr>
              <w:pStyle w:val="ParagraphBullet"/>
              <w:rPr>
                <w:lang w:bidi="hi-IN"/>
              </w:rPr>
            </w:pPr>
            <w:r>
              <w:rPr>
                <w:lang w:bidi="hi-IN"/>
              </w:rPr>
              <w:t>Test analyse included in README</w:t>
            </w:r>
          </w:p>
          <w:p w14:paraId="3D50F874" w14:textId="15526B5F" w:rsidR="00B42219" w:rsidRDefault="00B42219" w:rsidP="00B42219">
            <w:pPr>
              <w:pStyle w:val="ParagraphBullet"/>
              <w:rPr>
                <w:lang w:bidi="hi-IN"/>
              </w:rPr>
            </w:pPr>
            <w:r>
              <w:rPr>
                <w:lang w:bidi="hi-IN"/>
              </w:rPr>
              <w:t>Risk analysis completed for the project</w:t>
            </w:r>
          </w:p>
        </w:tc>
        <w:tc>
          <w:tcPr>
            <w:tcW w:w="1276" w:type="dxa"/>
            <w:tcBorders>
              <w:top w:val="single" w:sz="4" w:space="0" w:color="000000"/>
              <w:left w:val="single" w:sz="4" w:space="0" w:color="auto"/>
              <w:bottom w:val="single" w:sz="4" w:space="0" w:color="000000"/>
              <w:right w:val="single" w:sz="4" w:space="0" w:color="000000"/>
            </w:tcBorders>
            <w:shd w:val="clear" w:color="auto" w:fill="FFFFFF"/>
          </w:tcPr>
          <w:p w14:paraId="66585ED8" w14:textId="15EDE1CC" w:rsidR="000B5C93" w:rsidRDefault="00B42219" w:rsidP="001C627F">
            <w:pPr>
              <w:pStyle w:val="ParagraphStyle"/>
              <w:rPr>
                <w:b/>
                <w:bCs/>
                <w:lang w:bidi="hi-IN"/>
              </w:rPr>
            </w:pPr>
            <w:r>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3B631A" w14:textId="4F9A63EC" w:rsidR="000B5C93" w:rsidRDefault="00B42219" w:rsidP="001C627F">
            <w:pPr>
              <w:pStyle w:val="ParagraphStyle"/>
              <w:rPr>
                <w:b/>
                <w:bCs/>
                <w:lang w:bidi="hi-IN"/>
              </w:rPr>
            </w:pPr>
            <w:r>
              <w:rPr>
                <w:b/>
                <w:bCs/>
                <w:lang w:bidi="hi-IN"/>
              </w:rPr>
              <w:t>0/5 points</w:t>
            </w:r>
          </w:p>
        </w:tc>
      </w:tr>
      <w:tr w:rsidR="000B5C93" w14:paraId="391D6C0C" w14:textId="77777777" w:rsidTr="00F8135C">
        <w:trPr>
          <w:trHeight w:val="1"/>
        </w:trPr>
        <w:tc>
          <w:tcPr>
            <w:tcW w:w="6300" w:type="dxa"/>
            <w:vMerge/>
            <w:tcBorders>
              <w:left w:val="single" w:sz="4" w:space="0" w:color="auto"/>
              <w:right w:val="single" w:sz="4" w:space="0" w:color="auto"/>
            </w:tcBorders>
            <w:shd w:val="clear" w:color="auto" w:fill="FFFFFF"/>
          </w:tcPr>
          <w:p w14:paraId="319D64E8" w14:textId="77777777" w:rsidR="000B5C93" w:rsidRDefault="000B5C93" w:rsidP="007F67B6">
            <w:pPr>
              <w:spacing w:after="0"/>
              <w:rPr>
                <w:rFonts w:cs="Open Sans"/>
                <w:b/>
                <w:caps/>
                <w:color w:val="797979"/>
                <w:kern w:val="2"/>
                <w:lang w:bidi="hi-IN"/>
              </w:rPr>
            </w:pPr>
          </w:p>
        </w:tc>
        <w:tc>
          <w:tcPr>
            <w:tcW w:w="1276" w:type="dxa"/>
            <w:tcBorders>
              <w:top w:val="single" w:sz="4" w:space="0" w:color="000000"/>
              <w:left w:val="single" w:sz="4" w:space="0" w:color="auto"/>
              <w:bottom w:val="single" w:sz="4" w:space="0" w:color="000000"/>
              <w:right w:val="single" w:sz="4" w:space="0" w:color="000000"/>
            </w:tcBorders>
            <w:shd w:val="clear" w:color="auto" w:fill="FFFFFF"/>
          </w:tcPr>
          <w:p w14:paraId="7E34D831" w14:textId="61FC111F" w:rsidR="000B5C93" w:rsidRDefault="00B42219" w:rsidP="001C627F">
            <w:pPr>
              <w:pStyle w:val="ParagraphStyle"/>
              <w:rPr>
                <w:b/>
                <w:bCs/>
                <w:lang w:bidi="hi-IN"/>
              </w:rPr>
            </w:pPr>
            <w:r>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56CDAE" w14:textId="27394DEC" w:rsidR="000B5C93" w:rsidRDefault="00B42219" w:rsidP="001C627F">
            <w:pPr>
              <w:pStyle w:val="ParagraphStyle"/>
              <w:rPr>
                <w:b/>
                <w:bCs/>
                <w:lang w:bidi="hi-IN"/>
              </w:rPr>
            </w:pPr>
            <w:r>
              <w:rPr>
                <w:b/>
                <w:bCs/>
                <w:lang w:bidi="hi-IN"/>
              </w:rPr>
              <w:t>2/5 points</w:t>
            </w:r>
          </w:p>
        </w:tc>
      </w:tr>
      <w:tr w:rsidR="000B5C93" w14:paraId="27C727D5" w14:textId="77777777" w:rsidTr="00F8135C">
        <w:trPr>
          <w:trHeight w:val="1"/>
        </w:trPr>
        <w:tc>
          <w:tcPr>
            <w:tcW w:w="6300" w:type="dxa"/>
            <w:vMerge/>
            <w:tcBorders>
              <w:left w:val="single" w:sz="4" w:space="0" w:color="auto"/>
              <w:right w:val="single" w:sz="4" w:space="0" w:color="auto"/>
            </w:tcBorders>
            <w:shd w:val="clear" w:color="auto" w:fill="FFFFFF"/>
          </w:tcPr>
          <w:p w14:paraId="38C6C80D" w14:textId="77777777" w:rsidR="000B5C93" w:rsidRDefault="000B5C93" w:rsidP="007F67B6">
            <w:pPr>
              <w:spacing w:after="0"/>
              <w:rPr>
                <w:rFonts w:cs="Open Sans"/>
                <w:b/>
                <w:caps/>
                <w:color w:val="797979"/>
                <w:kern w:val="2"/>
                <w:lang w:bidi="hi-IN"/>
              </w:rPr>
            </w:pPr>
          </w:p>
        </w:tc>
        <w:tc>
          <w:tcPr>
            <w:tcW w:w="1276" w:type="dxa"/>
            <w:tcBorders>
              <w:top w:val="single" w:sz="4" w:space="0" w:color="000000"/>
              <w:left w:val="single" w:sz="4" w:space="0" w:color="auto"/>
              <w:bottom w:val="single" w:sz="4" w:space="0" w:color="000000"/>
              <w:right w:val="single" w:sz="4" w:space="0" w:color="000000"/>
            </w:tcBorders>
            <w:shd w:val="clear" w:color="auto" w:fill="FFFFFF"/>
          </w:tcPr>
          <w:p w14:paraId="3CF55D56" w14:textId="1E29AD14" w:rsidR="000B5C93" w:rsidRDefault="00B42219" w:rsidP="001C627F">
            <w:pPr>
              <w:pStyle w:val="ParagraphStyle"/>
              <w:rPr>
                <w:b/>
                <w:bCs/>
                <w:lang w:bidi="hi-IN"/>
              </w:rPr>
            </w:pPr>
            <w:r>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0A7214" w14:textId="130DE8EB" w:rsidR="000B5C93" w:rsidRDefault="00B42219" w:rsidP="001C627F">
            <w:pPr>
              <w:pStyle w:val="ParagraphStyle"/>
              <w:rPr>
                <w:b/>
                <w:bCs/>
                <w:lang w:bidi="hi-IN"/>
              </w:rPr>
            </w:pPr>
            <w:r>
              <w:rPr>
                <w:b/>
                <w:bCs/>
                <w:lang w:bidi="hi-IN"/>
              </w:rPr>
              <w:t>3/5 points</w:t>
            </w:r>
          </w:p>
        </w:tc>
      </w:tr>
      <w:tr w:rsidR="000B5C93" w14:paraId="522FBA6D" w14:textId="77777777" w:rsidTr="00F8135C">
        <w:trPr>
          <w:trHeight w:val="1"/>
        </w:trPr>
        <w:tc>
          <w:tcPr>
            <w:tcW w:w="6300" w:type="dxa"/>
            <w:vMerge/>
            <w:tcBorders>
              <w:left w:val="single" w:sz="4" w:space="0" w:color="auto"/>
              <w:right w:val="single" w:sz="4" w:space="0" w:color="auto"/>
            </w:tcBorders>
            <w:shd w:val="clear" w:color="auto" w:fill="FFFFFF"/>
          </w:tcPr>
          <w:p w14:paraId="1E4FE38F" w14:textId="77777777" w:rsidR="000B5C93" w:rsidRDefault="000B5C93" w:rsidP="007F67B6">
            <w:pPr>
              <w:spacing w:after="0"/>
              <w:rPr>
                <w:rFonts w:cs="Open Sans"/>
                <w:b/>
                <w:caps/>
                <w:color w:val="797979"/>
                <w:kern w:val="2"/>
                <w:lang w:bidi="hi-IN"/>
              </w:rPr>
            </w:pPr>
          </w:p>
        </w:tc>
        <w:tc>
          <w:tcPr>
            <w:tcW w:w="1276" w:type="dxa"/>
            <w:tcBorders>
              <w:top w:val="single" w:sz="4" w:space="0" w:color="000000"/>
              <w:left w:val="single" w:sz="4" w:space="0" w:color="auto"/>
              <w:bottom w:val="single" w:sz="4" w:space="0" w:color="000000"/>
              <w:right w:val="single" w:sz="4" w:space="0" w:color="000000"/>
            </w:tcBorders>
            <w:shd w:val="clear" w:color="auto" w:fill="FFFFFF"/>
          </w:tcPr>
          <w:p w14:paraId="79D99BDE" w14:textId="3FE19170" w:rsidR="000B5C93" w:rsidRDefault="00B42219" w:rsidP="001C627F">
            <w:pPr>
              <w:pStyle w:val="ParagraphStyle"/>
              <w:rPr>
                <w:b/>
                <w:bCs/>
                <w:lang w:bidi="hi-IN"/>
              </w:rPr>
            </w:pPr>
            <w:r>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3D9952" w14:textId="4330A023" w:rsidR="000B5C93" w:rsidRDefault="00B42219" w:rsidP="001C627F">
            <w:pPr>
              <w:pStyle w:val="ParagraphStyle"/>
              <w:rPr>
                <w:b/>
                <w:bCs/>
                <w:lang w:bidi="hi-IN"/>
              </w:rPr>
            </w:pPr>
            <w:r>
              <w:rPr>
                <w:b/>
                <w:bCs/>
                <w:lang w:bidi="hi-IN"/>
              </w:rPr>
              <w:t>4/5 points</w:t>
            </w:r>
          </w:p>
        </w:tc>
      </w:tr>
      <w:tr w:rsidR="000B5C93" w14:paraId="4C38E25D" w14:textId="77777777" w:rsidTr="00F8135C">
        <w:trPr>
          <w:trHeight w:val="1"/>
        </w:trPr>
        <w:tc>
          <w:tcPr>
            <w:tcW w:w="6300" w:type="dxa"/>
            <w:vMerge/>
            <w:tcBorders>
              <w:left w:val="single" w:sz="4" w:space="0" w:color="auto"/>
              <w:bottom w:val="single" w:sz="4" w:space="0" w:color="auto"/>
              <w:right w:val="single" w:sz="4" w:space="0" w:color="auto"/>
            </w:tcBorders>
            <w:shd w:val="clear" w:color="auto" w:fill="FFFFFF"/>
          </w:tcPr>
          <w:p w14:paraId="76D2C156" w14:textId="77777777" w:rsidR="000B5C93" w:rsidRDefault="000B5C93" w:rsidP="007F67B6">
            <w:pPr>
              <w:spacing w:after="0"/>
              <w:rPr>
                <w:rFonts w:cs="Open Sans"/>
                <w:b/>
                <w:caps/>
                <w:color w:val="797979"/>
                <w:kern w:val="2"/>
                <w:lang w:bidi="hi-IN"/>
              </w:rPr>
            </w:pPr>
          </w:p>
        </w:tc>
        <w:tc>
          <w:tcPr>
            <w:tcW w:w="1276" w:type="dxa"/>
            <w:tcBorders>
              <w:top w:val="single" w:sz="4" w:space="0" w:color="000000"/>
              <w:left w:val="single" w:sz="4" w:space="0" w:color="auto"/>
              <w:bottom w:val="single" w:sz="4" w:space="0" w:color="000000"/>
              <w:right w:val="single" w:sz="4" w:space="0" w:color="000000"/>
            </w:tcBorders>
            <w:shd w:val="clear" w:color="auto" w:fill="FFFFFF"/>
          </w:tcPr>
          <w:p w14:paraId="0E4FE912" w14:textId="4B953FDE" w:rsidR="000B5C93" w:rsidRDefault="00B42219" w:rsidP="001C627F">
            <w:pPr>
              <w:pStyle w:val="ParagraphStyle"/>
              <w:rPr>
                <w:b/>
                <w:bCs/>
                <w:lang w:bidi="hi-IN"/>
              </w:rPr>
            </w:pPr>
            <w:r>
              <w:rPr>
                <w:b/>
                <w:bCs/>
                <w:lang w:bidi="hi-IN"/>
              </w:rPr>
              <w:t>5</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AD0F83" w14:textId="5EF27FB6" w:rsidR="000B5C93" w:rsidRDefault="00B42219" w:rsidP="001C627F">
            <w:pPr>
              <w:pStyle w:val="ParagraphStyle"/>
              <w:rPr>
                <w:b/>
                <w:bCs/>
                <w:lang w:bidi="hi-IN"/>
              </w:rPr>
            </w:pPr>
            <w:r>
              <w:rPr>
                <w:b/>
                <w:bCs/>
                <w:lang w:bidi="hi-IN"/>
              </w:rPr>
              <w:t>5/5 points</w:t>
            </w:r>
          </w:p>
        </w:tc>
      </w:tr>
    </w:tbl>
    <w:p w14:paraId="2264DB7B" w14:textId="77777777" w:rsidR="007F67B6" w:rsidRDefault="007F67B6" w:rsidP="000109AA">
      <w:pPr>
        <w:pStyle w:val="ParagraphStyle"/>
        <w:rPr>
          <w:color w:val="auto"/>
        </w:rPr>
      </w:pPr>
    </w:p>
    <w:p w14:paraId="7DBBADC3" w14:textId="77777777" w:rsidR="00B42219" w:rsidRDefault="00B42219">
      <w:pPr>
        <w:rPr>
          <w:rFonts w:ascii="Montserrat" w:eastAsiaTheme="majorEastAsia" w:hAnsi="Montserrat" w:cstheme="majorBidi"/>
          <w:b/>
          <w:color w:val="004050"/>
          <w:szCs w:val="26"/>
        </w:rPr>
      </w:pPr>
      <w:r>
        <w:br w:type="page"/>
      </w:r>
    </w:p>
    <w:p w14:paraId="7F45A397" w14:textId="4FE42065" w:rsidR="007F67B6" w:rsidRDefault="007F67B6" w:rsidP="007F67B6">
      <w:pPr>
        <w:pStyle w:val="Heading2"/>
      </w:pPr>
      <w:bookmarkStart w:id="16" w:name="_Toc29753604"/>
      <w:r>
        <w:lastRenderedPageBreak/>
        <w:t>Systems integration and build</w:t>
      </w:r>
      <w:bookmarkEnd w:id="16"/>
    </w:p>
    <w:p w14:paraId="583624B4" w14:textId="302AFA1D" w:rsidR="00B42219" w:rsidRDefault="00B42219" w:rsidP="00B42219">
      <w:pPr>
        <w:rPr>
          <w:rFonts w:ascii="Montserrat Light" w:eastAsia="Arial" w:hAnsi="Montserrat Light" w:cs="Arial"/>
          <w:color w:val="auto"/>
          <w:szCs w:val="22"/>
          <w:lang w:val="en-US"/>
        </w:rPr>
      </w:pPr>
      <w:r w:rsidRPr="00B42219">
        <w:rPr>
          <w:rFonts w:ascii="Montserrat Light" w:eastAsia="Arial" w:hAnsi="Montserrat Light" w:cs="Arial"/>
          <w:color w:val="auto"/>
          <w:szCs w:val="22"/>
          <w:lang w:val="en-US"/>
        </w:rPr>
        <w:t>The planning, implementation and control of activities to integrate/build components, subsystems and interfaces to create operational systems, products or services for delivery to customers, or for internal or interim purposes such as testing. The development of organisational capabilities for systems integration and build including automation and continuous integration.</w:t>
      </w:r>
    </w:p>
    <w:p w14:paraId="7BC9F383" w14:textId="0D8FE5A6" w:rsidR="00B42219" w:rsidRDefault="00B42219" w:rsidP="00B42219">
      <w:pPr>
        <w:rPr>
          <w:rFonts w:ascii="Montserrat Light" w:eastAsia="Arial" w:hAnsi="Montserrat Light" w:cs="Arial"/>
          <w:color w:val="auto"/>
          <w:szCs w:val="22"/>
          <w:lang w:val="en-US"/>
        </w:rPr>
      </w:pPr>
    </w:p>
    <w:p w14:paraId="4EEDA0F0" w14:textId="4B144B6B" w:rsidR="00B42219" w:rsidRDefault="00B42219" w:rsidP="00B42219">
      <w:pPr>
        <w:rPr>
          <w:rFonts w:ascii="Montserrat Light" w:eastAsia="Arial" w:hAnsi="Montserrat Light" w:cs="Arial"/>
          <w:color w:val="auto"/>
          <w:szCs w:val="22"/>
          <w:lang w:val="en-US"/>
        </w:rPr>
      </w:pPr>
      <w:r>
        <w:rPr>
          <w:rFonts w:ascii="Montserrat Light" w:eastAsia="Arial" w:hAnsi="Montserrat Light" w:cs="Arial"/>
          <w:b/>
          <w:bCs/>
          <w:color w:val="auto"/>
          <w:szCs w:val="22"/>
          <w:lang w:val="en-US"/>
        </w:rPr>
        <w:t>Learners must:</w:t>
      </w:r>
    </w:p>
    <w:p w14:paraId="649E1CC3" w14:textId="51B0FB36" w:rsidR="00B42219" w:rsidRPr="00B42219" w:rsidRDefault="00B42219" w:rsidP="00B42219">
      <w:pPr>
        <w:rPr>
          <w:rFonts w:ascii="Montserrat Light" w:eastAsia="Arial" w:hAnsi="Montserrat Light" w:cs="Arial"/>
          <w:color w:val="auto"/>
          <w:szCs w:val="22"/>
          <w:lang w:val="en-US"/>
        </w:rPr>
      </w:pPr>
      <w:r w:rsidRPr="00B42219">
        <w:rPr>
          <w:rFonts w:ascii="Montserrat Light" w:eastAsia="Arial" w:hAnsi="Montserrat Light" w:cs="Arial"/>
          <w:color w:val="auto"/>
          <w:szCs w:val="22"/>
          <w:lang w:val="en-US"/>
        </w:rPr>
        <w:t>Produce software builds from software source code. Conduct tests as defined in an integration test specification, records the details of any failures. Analyses and reports on integration test activities and results. Identifies and reports issues and risks.</w:t>
      </w:r>
    </w:p>
    <w:p w14:paraId="12CECD64" w14:textId="77777777" w:rsidR="00B42219" w:rsidRDefault="00B42219" w:rsidP="007F67B6">
      <w:pPr>
        <w:pStyle w:val="ParagraphStyle"/>
        <w:rPr>
          <w:color w:val="auto"/>
        </w:rPr>
      </w:pPr>
    </w:p>
    <w:tbl>
      <w:tblPr>
        <w:tblW w:w="9419" w:type="dxa"/>
        <w:tblInd w:w="216" w:type="dxa"/>
        <w:tblLook w:val="04A0" w:firstRow="1" w:lastRow="0" w:firstColumn="1" w:lastColumn="0" w:noHBand="0" w:noVBand="1"/>
      </w:tblPr>
      <w:tblGrid>
        <w:gridCol w:w="6300"/>
        <w:gridCol w:w="1276"/>
        <w:gridCol w:w="1843"/>
      </w:tblGrid>
      <w:tr w:rsidR="00B42219" w14:paraId="74778A22" w14:textId="77777777" w:rsidTr="00F8135C">
        <w:trPr>
          <w:trHeight w:val="1"/>
        </w:trPr>
        <w:tc>
          <w:tcPr>
            <w:tcW w:w="6300" w:type="dxa"/>
            <w:tcBorders>
              <w:top w:val="single" w:sz="4" w:space="0" w:color="000000"/>
              <w:left w:val="single" w:sz="4" w:space="0" w:color="000000"/>
              <w:bottom w:val="single" w:sz="4" w:space="0" w:color="000000"/>
              <w:right w:val="single" w:sz="4" w:space="0" w:color="000000"/>
            </w:tcBorders>
            <w:shd w:val="clear" w:color="auto" w:fill="FFFFFF"/>
            <w:hideMark/>
          </w:tcPr>
          <w:p w14:paraId="29596290" w14:textId="77777777" w:rsidR="00B42219" w:rsidRDefault="00B42219" w:rsidP="00F8135C">
            <w:pPr>
              <w:spacing w:after="0"/>
              <w:rPr>
                <w:rFonts w:cs="Open Sans"/>
                <w:b/>
                <w:caps/>
                <w:color w:val="797979"/>
                <w:kern w:val="2"/>
                <w:lang w:bidi="hi-IN"/>
              </w:rPr>
            </w:pPr>
            <w:r>
              <w:rPr>
                <w:rFonts w:cs="Open Sans"/>
                <w:b/>
                <w:caps/>
                <w:color w:val="797979"/>
                <w:kern w:val="2"/>
                <w:lang w:bidi="hi-IN"/>
              </w:rPr>
              <w:t>Sub-skill</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14:paraId="65270707" w14:textId="77777777" w:rsidR="00B42219" w:rsidRDefault="00B42219" w:rsidP="00F8135C">
            <w:pPr>
              <w:spacing w:after="0"/>
              <w:rPr>
                <w:rFonts w:cs="Open Sans"/>
                <w:b/>
                <w:caps/>
                <w:color w:val="797979"/>
                <w:kern w:val="2"/>
                <w:lang w:bidi="hi-IN"/>
              </w:rPr>
            </w:pPr>
            <w:r>
              <w:rPr>
                <w:rFonts w:cs="Open Sans"/>
                <w:b/>
                <w:caps/>
                <w:color w:val="797979"/>
                <w:kern w:val="2"/>
                <w:lang w:bidi="hi-IN"/>
              </w:rPr>
              <w:t>Rating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hideMark/>
          </w:tcPr>
          <w:p w14:paraId="254573C8" w14:textId="77777777" w:rsidR="00B42219" w:rsidRDefault="00B42219" w:rsidP="00F8135C">
            <w:pPr>
              <w:spacing w:after="0"/>
              <w:rPr>
                <w:rFonts w:cs="Open Sans"/>
                <w:b/>
                <w:caps/>
                <w:color w:val="797979"/>
                <w:kern w:val="2"/>
                <w:lang w:bidi="hi-IN"/>
              </w:rPr>
            </w:pPr>
            <w:r>
              <w:rPr>
                <w:rFonts w:cs="Open Sans"/>
                <w:b/>
                <w:caps/>
                <w:color w:val="797979"/>
                <w:kern w:val="2"/>
                <w:lang w:bidi="hi-IN"/>
              </w:rPr>
              <w:t>Details</w:t>
            </w:r>
          </w:p>
        </w:tc>
      </w:tr>
      <w:tr w:rsidR="00B42219" w:rsidRPr="001C627F" w14:paraId="4D9D30E5" w14:textId="77777777" w:rsidTr="00F8135C">
        <w:trPr>
          <w:trHeight w:val="1"/>
        </w:trPr>
        <w:tc>
          <w:tcPr>
            <w:tcW w:w="6300" w:type="dxa"/>
            <w:vMerge w:val="restart"/>
            <w:tcBorders>
              <w:top w:val="single" w:sz="4" w:space="0" w:color="000000"/>
              <w:left w:val="single" w:sz="4" w:space="0" w:color="000000"/>
              <w:right w:val="single" w:sz="4" w:space="0" w:color="000000"/>
            </w:tcBorders>
            <w:shd w:val="clear" w:color="auto" w:fill="FFFFFF"/>
          </w:tcPr>
          <w:p w14:paraId="28FB2952" w14:textId="4CC0BCC6" w:rsidR="005326E0" w:rsidRDefault="005326E0" w:rsidP="005326E0">
            <w:pPr>
              <w:pStyle w:val="ParagraphStyle"/>
              <w:rPr>
                <w:lang w:bidi="hi-IN"/>
              </w:rPr>
            </w:pPr>
            <w:r w:rsidRPr="005326E0">
              <w:rPr>
                <w:lang w:bidi="hi-IN"/>
              </w:rPr>
              <w:t>Produce software builds from software source code</w:t>
            </w:r>
            <w:r>
              <w:rPr>
                <w:lang w:bidi="hi-IN"/>
              </w:rPr>
              <w:t>. One point will be awarded for each of the following done correctly:</w:t>
            </w:r>
          </w:p>
          <w:p w14:paraId="2ECB7CD1" w14:textId="6C0B41BC" w:rsidR="005326E0" w:rsidRDefault="005326E0" w:rsidP="005326E0">
            <w:pPr>
              <w:pStyle w:val="ParagraphStyle"/>
              <w:numPr>
                <w:ilvl w:val="0"/>
                <w:numId w:val="8"/>
              </w:numPr>
              <w:rPr>
                <w:lang w:bidi="hi-IN"/>
              </w:rPr>
            </w:pPr>
            <w:r>
              <w:rPr>
                <w:lang w:bidi="hi-IN"/>
              </w:rPr>
              <w:t>Have a pom.xml in project root and installs maven on remote machine</w:t>
            </w:r>
          </w:p>
          <w:p w14:paraId="4F802C4D" w14:textId="30D550FB" w:rsidR="005326E0" w:rsidRDefault="005326E0" w:rsidP="005326E0">
            <w:pPr>
              <w:pStyle w:val="ParagraphStyle"/>
              <w:numPr>
                <w:ilvl w:val="0"/>
                <w:numId w:val="8"/>
              </w:numPr>
              <w:rPr>
                <w:lang w:bidi="hi-IN"/>
              </w:rPr>
            </w:pPr>
            <w:r>
              <w:rPr>
                <w:lang w:bidi="hi-IN"/>
              </w:rPr>
              <w:t>Use the maven-jar-plugin to build an executable jar.</w:t>
            </w:r>
          </w:p>
          <w:p w14:paraId="6CE9CD97" w14:textId="77777777" w:rsidR="005326E0" w:rsidRDefault="005326E0" w:rsidP="005326E0">
            <w:pPr>
              <w:pStyle w:val="ParagraphStyle"/>
              <w:numPr>
                <w:ilvl w:val="0"/>
                <w:numId w:val="8"/>
              </w:numPr>
              <w:rPr>
                <w:lang w:bidi="hi-IN"/>
              </w:rPr>
            </w:pPr>
            <w:r>
              <w:rPr>
                <w:lang w:bidi="hi-IN"/>
              </w:rPr>
              <w:t xml:space="preserve">Automate creation of a jar with jenkins </w:t>
            </w:r>
          </w:p>
          <w:p w14:paraId="03305FAA" w14:textId="5C556A20" w:rsidR="005326E0" w:rsidRDefault="005326E0" w:rsidP="005326E0">
            <w:pPr>
              <w:pStyle w:val="ParagraphStyle"/>
              <w:numPr>
                <w:ilvl w:val="0"/>
                <w:numId w:val="8"/>
              </w:numPr>
              <w:rPr>
                <w:lang w:bidi="hi-IN"/>
              </w:rPr>
            </w:pPr>
            <w:r>
              <w:rPr>
                <w:lang w:bidi="hi-IN"/>
              </w:rPr>
              <w:t>Automation of deployment to Nexus</w:t>
            </w:r>
          </w:p>
          <w:p w14:paraId="21890FF7" w14:textId="53D53999" w:rsidR="00B42219" w:rsidRDefault="005326E0" w:rsidP="005326E0">
            <w:pPr>
              <w:pStyle w:val="ParagraphStyle"/>
              <w:numPr>
                <w:ilvl w:val="0"/>
                <w:numId w:val="8"/>
              </w:numPr>
              <w:rPr>
                <w:lang w:bidi="hi-IN"/>
              </w:rPr>
            </w:pPr>
            <w:r>
              <w:rPr>
                <w:lang w:bidi="hi-IN"/>
              </w:rPr>
              <w:t>README contains information on how to conduct software build</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2362D5B" w14:textId="77777777" w:rsidR="00B42219" w:rsidRPr="001C627F" w:rsidRDefault="00B42219" w:rsidP="00F8135C">
            <w:pPr>
              <w:pStyle w:val="ParagraphStyle"/>
              <w:rPr>
                <w:b/>
                <w:bCs/>
                <w:lang w:bidi="hi-IN"/>
              </w:rPr>
            </w:pPr>
            <w:r w:rsidRPr="001C627F">
              <w:rPr>
                <w:b/>
                <w:bCs/>
                <w:lang w:bidi="hi-IN"/>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76BF7F" w14:textId="1C8EF627" w:rsidR="00B42219" w:rsidRPr="001C627F" w:rsidRDefault="00B42219" w:rsidP="00F8135C">
            <w:pPr>
              <w:pStyle w:val="ParagraphStyle"/>
              <w:rPr>
                <w:b/>
                <w:bCs/>
                <w:lang w:bidi="hi-IN"/>
              </w:rPr>
            </w:pPr>
            <w:r w:rsidRPr="001C627F">
              <w:rPr>
                <w:b/>
                <w:bCs/>
                <w:lang w:bidi="hi-IN"/>
              </w:rPr>
              <w:t>0/</w:t>
            </w:r>
            <w:r w:rsidR="005326E0">
              <w:rPr>
                <w:b/>
                <w:bCs/>
                <w:lang w:bidi="hi-IN"/>
              </w:rPr>
              <w:t>5</w:t>
            </w:r>
            <w:r w:rsidRPr="001C627F">
              <w:rPr>
                <w:b/>
                <w:bCs/>
                <w:lang w:bidi="hi-IN"/>
              </w:rPr>
              <w:t xml:space="preserve"> points</w:t>
            </w:r>
          </w:p>
        </w:tc>
      </w:tr>
      <w:tr w:rsidR="00B42219" w:rsidRPr="001C627F" w14:paraId="6058BDE8" w14:textId="77777777" w:rsidTr="00F8135C">
        <w:trPr>
          <w:trHeight w:val="1"/>
        </w:trPr>
        <w:tc>
          <w:tcPr>
            <w:tcW w:w="6300" w:type="dxa"/>
            <w:vMerge/>
            <w:tcBorders>
              <w:left w:val="single" w:sz="4" w:space="0" w:color="000000"/>
              <w:right w:val="single" w:sz="4" w:space="0" w:color="000000"/>
            </w:tcBorders>
            <w:shd w:val="clear" w:color="auto" w:fill="FFFFFF"/>
          </w:tcPr>
          <w:p w14:paraId="22699F27" w14:textId="77777777" w:rsidR="00B42219" w:rsidRDefault="00B42219" w:rsidP="00F8135C">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90B6C77" w14:textId="77777777" w:rsidR="00B42219" w:rsidRPr="001C627F" w:rsidRDefault="00B42219" w:rsidP="00F8135C">
            <w:pPr>
              <w:pStyle w:val="ParagraphStyle"/>
              <w:rPr>
                <w:b/>
                <w:bCs/>
                <w:lang w:bidi="hi-IN"/>
              </w:rPr>
            </w:pPr>
            <w:r w:rsidRPr="001C627F">
              <w:rPr>
                <w:b/>
                <w:bCs/>
                <w:lang w:bidi="hi-I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4CEE24" w14:textId="384C37F8" w:rsidR="00B42219" w:rsidRPr="001C627F" w:rsidRDefault="005326E0" w:rsidP="00F8135C">
            <w:pPr>
              <w:pStyle w:val="ParagraphStyle"/>
              <w:rPr>
                <w:b/>
                <w:bCs/>
                <w:lang w:bidi="hi-IN"/>
              </w:rPr>
            </w:pPr>
            <w:r>
              <w:rPr>
                <w:b/>
                <w:bCs/>
                <w:lang w:bidi="hi-IN"/>
              </w:rPr>
              <w:t>2</w:t>
            </w:r>
            <w:r w:rsidR="00B42219" w:rsidRPr="001C627F">
              <w:rPr>
                <w:b/>
                <w:bCs/>
                <w:lang w:bidi="hi-IN"/>
              </w:rPr>
              <w:t>/</w:t>
            </w:r>
            <w:r>
              <w:rPr>
                <w:b/>
                <w:bCs/>
                <w:lang w:bidi="hi-IN"/>
              </w:rPr>
              <w:t>5</w:t>
            </w:r>
            <w:r w:rsidR="00B42219" w:rsidRPr="001C627F">
              <w:rPr>
                <w:b/>
                <w:bCs/>
                <w:lang w:bidi="hi-IN"/>
              </w:rPr>
              <w:t xml:space="preserve"> points</w:t>
            </w:r>
          </w:p>
        </w:tc>
      </w:tr>
      <w:tr w:rsidR="00B42219" w:rsidRPr="001C627F" w14:paraId="2FCF83D6" w14:textId="77777777" w:rsidTr="00F8135C">
        <w:trPr>
          <w:trHeight w:val="1"/>
        </w:trPr>
        <w:tc>
          <w:tcPr>
            <w:tcW w:w="6300" w:type="dxa"/>
            <w:vMerge/>
            <w:tcBorders>
              <w:left w:val="single" w:sz="4" w:space="0" w:color="000000"/>
              <w:right w:val="single" w:sz="4" w:space="0" w:color="000000"/>
            </w:tcBorders>
            <w:shd w:val="clear" w:color="auto" w:fill="FFFFFF"/>
          </w:tcPr>
          <w:p w14:paraId="477A5D86" w14:textId="77777777" w:rsidR="00B42219" w:rsidRDefault="00B42219" w:rsidP="00F8135C">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C62BB44" w14:textId="77777777" w:rsidR="00B42219" w:rsidRPr="001C627F" w:rsidRDefault="00B42219" w:rsidP="00F8135C">
            <w:pPr>
              <w:pStyle w:val="ParagraphStyle"/>
              <w:rPr>
                <w:b/>
                <w:bCs/>
                <w:lang w:bidi="hi-IN"/>
              </w:rPr>
            </w:pPr>
            <w:r w:rsidRPr="001C627F">
              <w:rPr>
                <w:b/>
                <w:bCs/>
                <w:lang w:bidi="hi-I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B6F486" w14:textId="69E3ECA2" w:rsidR="00B42219" w:rsidRPr="001C627F" w:rsidRDefault="005326E0" w:rsidP="00F8135C">
            <w:pPr>
              <w:pStyle w:val="ParagraphStyle"/>
              <w:rPr>
                <w:b/>
                <w:bCs/>
                <w:lang w:bidi="hi-IN"/>
              </w:rPr>
            </w:pPr>
            <w:r>
              <w:rPr>
                <w:b/>
                <w:bCs/>
                <w:lang w:bidi="hi-IN"/>
              </w:rPr>
              <w:t>3</w:t>
            </w:r>
            <w:r w:rsidR="00B42219" w:rsidRPr="001C627F">
              <w:rPr>
                <w:b/>
                <w:bCs/>
                <w:lang w:bidi="hi-IN"/>
              </w:rPr>
              <w:t>/</w:t>
            </w:r>
            <w:r>
              <w:rPr>
                <w:b/>
                <w:bCs/>
                <w:lang w:bidi="hi-IN"/>
              </w:rPr>
              <w:t>5</w:t>
            </w:r>
            <w:r w:rsidR="00B42219" w:rsidRPr="001C627F">
              <w:rPr>
                <w:b/>
                <w:bCs/>
                <w:lang w:bidi="hi-IN"/>
              </w:rPr>
              <w:t xml:space="preserve"> points</w:t>
            </w:r>
          </w:p>
        </w:tc>
      </w:tr>
      <w:tr w:rsidR="00B42219" w:rsidRPr="001C627F" w14:paraId="24B98BF5" w14:textId="77777777" w:rsidTr="00F8135C">
        <w:trPr>
          <w:trHeight w:val="1"/>
        </w:trPr>
        <w:tc>
          <w:tcPr>
            <w:tcW w:w="6300" w:type="dxa"/>
            <w:vMerge/>
            <w:tcBorders>
              <w:left w:val="single" w:sz="4" w:space="0" w:color="000000"/>
              <w:right w:val="single" w:sz="4" w:space="0" w:color="000000"/>
            </w:tcBorders>
            <w:shd w:val="clear" w:color="auto" w:fill="FFFFFF"/>
          </w:tcPr>
          <w:p w14:paraId="47016356" w14:textId="77777777" w:rsidR="00B42219" w:rsidRDefault="00B42219" w:rsidP="00F8135C">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B4CB5BB" w14:textId="77777777" w:rsidR="00B42219" w:rsidRPr="001C627F" w:rsidRDefault="00B42219" w:rsidP="00F8135C">
            <w:pPr>
              <w:pStyle w:val="ParagraphStyle"/>
              <w:rPr>
                <w:b/>
                <w:bCs/>
                <w:lang w:bidi="hi-IN"/>
              </w:rPr>
            </w:pPr>
            <w:r w:rsidRPr="001C627F">
              <w:rPr>
                <w:b/>
                <w:bCs/>
                <w:lang w:bidi="hi-I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E49874" w14:textId="7A06E7C7" w:rsidR="00B42219" w:rsidRPr="001C627F" w:rsidRDefault="005326E0" w:rsidP="00F8135C">
            <w:pPr>
              <w:pStyle w:val="ParagraphStyle"/>
              <w:rPr>
                <w:b/>
                <w:bCs/>
                <w:lang w:bidi="hi-IN"/>
              </w:rPr>
            </w:pPr>
            <w:r>
              <w:rPr>
                <w:b/>
                <w:bCs/>
                <w:lang w:bidi="hi-IN"/>
              </w:rPr>
              <w:t>4</w:t>
            </w:r>
            <w:r w:rsidR="00B42219" w:rsidRPr="001C627F">
              <w:rPr>
                <w:b/>
                <w:bCs/>
                <w:lang w:bidi="hi-IN"/>
              </w:rPr>
              <w:t>/</w:t>
            </w:r>
            <w:r>
              <w:rPr>
                <w:b/>
                <w:bCs/>
                <w:lang w:bidi="hi-IN"/>
              </w:rPr>
              <w:t>5</w:t>
            </w:r>
            <w:r w:rsidR="00B42219" w:rsidRPr="001C627F">
              <w:rPr>
                <w:b/>
                <w:bCs/>
                <w:lang w:bidi="hi-IN"/>
              </w:rPr>
              <w:t xml:space="preserve"> points</w:t>
            </w:r>
          </w:p>
        </w:tc>
      </w:tr>
      <w:tr w:rsidR="00B42219" w:rsidRPr="001C627F" w14:paraId="07561192" w14:textId="77777777" w:rsidTr="00C75F30">
        <w:trPr>
          <w:trHeight w:val="1"/>
        </w:trPr>
        <w:tc>
          <w:tcPr>
            <w:tcW w:w="6300" w:type="dxa"/>
            <w:vMerge/>
            <w:tcBorders>
              <w:left w:val="single" w:sz="4" w:space="0" w:color="000000"/>
              <w:bottom w:val="single" w:sz="4" w:space="0" w:color="auto"/>
              <w:right w:val="single" w:sz="4" w:space="0" w:color="000000"/>
            </w:tcBorders>
            <w:shd w:val="clear" w:color="auto" w:fill="FFFFFF"/>
          </w:tcPr>
          <w:p w14:paraId="7D3B0C78" w14:textId="77777777" w:rsidR="00B42219" w:rsidRDefault="00B42219" w:rsidP="00F8135C">
            <w:pPr>
              <w:spacing w:after="0"/>
              <w:rPr>
                <w:rFonts w:cs="Open Sans"/>
                <w:b/>
                <w:caps/>
                <w:color w:val="797979"/>
                <w:kern w:val="2"/>
                <w:lang w:bidi="hi-IN"/>
              </w:rPr>
            </w:pPr>
          </w:p>
        </w:tc>
        <w:tc>
          <w:tcPr>
            <w:tcW w:w="1276" w:type="dxa"/>
            <w:tcBorders>
              <w:top w:val="single" w:sz="4" w:space="0" w:color="000000"/>
              <w:left w:val="single" w:sz="4" w:space="0" w:color="000000"/>
              <w:bottom w:val="single" w:sz="4" w:space="0" w:color="auto"/>
              <w:right w:val="single" w:sz="4" w:space="0" w:color="000000"/>
            </w:tcBorders>
            <w:shd w:val="clear" w:color="auto" w:fill="FFFFFF"/>
          </w:tcPr>
          <w:p w14:paraId="5D5A48F5" w14:textId="77777777" w:rsidR="00B42219" w:rsidRPr="001C627F" w:rsidRDefault="00B42219" w:rsidP="00F8135C">
            <w:pPr>
              <w:pStyle w:val="ParagraphStyle"/>
              <w:rPr>
                <w:b/>
                <w:bCs/>
                <w:lang w:bidi="hi-IN"/>
              </w:rPr>
            </w:pPr>
            <w:r w:rsidRPr="001C627F">
              <w:rPr>
                <w:b/>
                <w:bCs/>
                <w:lang w:bidi="hi-IN"/>
              </w:rPr>
              <w:t>5</w:t>
            </w:r>
          </w:p>
        </w:tc>
        <w:tc>
          <w:tcPr>
            <w:tcW w:w="1843" w:type="dxa"/>
            <w:tcBorders>
              <w:top w:val="single" w:sz="4" w:space="0" w:color="000000"/>
              <w:left w:val="single" w:sz="4" w:space="0" w:color="000000"/>
              <w:bottom w:val="single" w:sz="4" w:space="0" w:color="auto"/>
              <w:right w:val="single" w:sz="4" w:space="0" w:color="000000"/>
            </w:tcBorders>
            <w:shd w:val="clear" w:color="auto" w:fill="FFFFFF"/>
          </w:tcPr>
          <w:p w14:paraId="6BADD876" w14:textId="13581F57" w:rsidR="00B42219" w:rsidRPr="001C627F" w:rsidRDefault="005326E0" w:rsidP="00F8135C">
            <w:pPr>
              <w:pStyle w:val="ParagraphStyle"/>
              <w:rPr>
                <w:b/>
                <w:bCs/>
                <w:lang w:bidi="hi-IN"/>
              </w:rPr>
            </w:pPr>
            <w:r>
              <w:rPr>
                <w:b/>
                <w:bCs/>
                <w:lang w:bidi="hi-IN"/>
              </w:rPr>
              <w:t>5</w:t>
            </w:r>
            <w:r w:rsidR="00B42219" w:rsidRPr="001C627F">
              <w:rPr>
                <w:b/>
                <w:bCs/>
                <w:lang w:bidi="hi-IN"/>
              </w:rPr>
              <w:t>/</w:t>
            </w:r>
            <w:r>
              <w:rPr>
                <w:b/>
                <w:bCs/>
                <w:lang w:bidi="hi-IN"/>
              </w:rPr>
              <w:t>5</w:t>
            </w:r>
            <w:r w:rsidR="00B42219" w:rsidRPr="001C627F">
              <w:rPr>
                <w:b/>
                <w:bCs/>
                <w:lang w:bidi="hi-IN"/>
              </w:rPr>
              <w:t xml:space="preserve"> points</w:t>
            </w:r>
          </w:p>
        </w:tc>
      </w:tr>
      <w:tr w:rsidR="005326E0" w:rsidRPr="001C627F" w14:paraId="422F7DD6" w14:textId="77777777" w:rsidTr="00C75F30">
        <w:trPr>
          <w:trHeight w:val="1"/>
        </w:trPr>
        <w:tc>
          <w:tcPr>
            <w:tcW w:w="6300" w:type="dxa"/>
            <w:vMerge w:val="restart"/>
            <w:tcBorders>
              <w:top w:val="single" w:sz="4" w:space="0" w:color="auto"/>
              <w:left w:val="single" w:sz="4" w:space="0" w:color="auto"/>
              <w:bottom w:val="single" w:sz="4" w:space="0" w:color="auto"/>
              <w:right w:val="single" w:sz="4" w:space="0" w:color="auto"/>
            </w:tcBorders>
            <w:shd w:val="clear" w:color="auto" w:fill="FFFFFF"/>
          </w:tcPr>
          <w:p w14:paraId="0EEC0C18" w14:textId="2319A6FD" w:rsidR="002A22BB" w:rsidRDefault="005326E0" w:rsidP="002A22BB">
            <w:pPr>
              <w:pStyle w:val="ParagraphStyle"/>
              <w:rPr>
                <w:lang w:bidi="hi-IN"/>
              </w:rPr>
            </w:pPr>
            <w:r>
              <w:rPr>
                <w:lang w:bidi="hi-IN"/>
              </w:rPr>
              <w:t xml:space="preserve">Creates and runs </w:t>
            </w:r>
            <w:r w:rsidRPr="00D36666">
              <w:rPr>
                <w:b/>
                <w:bCs/>
                <w:lang w:bidi="hi-IN"/>
              </w:rPr>
              <w:t>integration tests</w:t>
            </w:r>
            <w:r w:rsidR="00D36666">
              <w:rPr>
                <w:lang w:bidi="hi-IN"/>
              </w:rPr>
              <w:t xml:space="preserve"> and </w:t>
            </w:r>
            <w:r w:rsidR="00D36666" w:rsidRPr="00D36666">
              <w:rPr>
                <w:b/>
                <w:bCs/>
                <w:lang w:bidi="hi-IN"/>
              </w:rPr>
              <w:t>reports</w:t>
            </w:r>
            <w:r w:rsidR="00D36666">
              <w:rPr>
                <w:lang w:bidi="hi-IN"/>
              </w:rPr>
              <w:t xml:space="preserve"> findings</w:t>
            </w:r>
            <w:r w:rsidR="002A22BB">
              <w:rPr>
                <w:lang w:bidi="hi-IN"/>
              </w:rPr>
              <w:t>, reports issues and risks. One point will be awarded for each of the following done correctly:</w:t>
            </w:r>
          </w:p>
          <w:p w14:paraId="45A9215D" w14:textId="77777777" w:rsidR="005326E0" w:rsidRDefault="005326E0" w:rsidP="002A22BB">
            <w:pPr>
              <w:pStyle w:val="ParagraphStyle"/>
              <w:numPr>
                <w:ilvl w:val="0"/>
                <w:numId w:val="9"/>
              </w:numPr>
              <w:rPr>
                <w:lang w:bidi="hi-IN"/>
              </w:rPr>
            </w:pPr>
            <w:r>
              <w:rPr>
                <w:lang w:bidi="hi-IN"/>
              </w:rPr>
              <w:t xml:space="preserve">Integration tests </w:t>
            </w:r>
            <w:r w:rsidR="00D36666">
              <w:rPr>
                <w:lang w:bidi="hi-IN"/>
              </w:rPr>
              <w:t>run against a dummy database while source code runs against production database</w:t>
            </w:r>
          </w:p>
          <w:p w14:paraId="07B9F136" w14:textId="77777777" w:rsidR="00D36666" w:rsidRDefault="00D36666" w:rsidP="002A22BB">
            <w:pPr>
              <w:pStyle w:val="ParagraphStyle"/>
              <w:numPr>
                <w:ilvl w:val="0"/>
                <w:numId w:val="9"/>
              </w:numPr>
              <w:rPr>
                <w:lang w:bidi="hi-IN"/>
              </w:rPr>
            </w:pPr>
            <w:r>
              <w:rPr>
                <w:lang w:bidi="hi-IN"/>
              </w:rPr>
              <w:t>Integration tests are not just big-bang integration</w:t>
            </w:r>
          </w:p>
          <w:p w14:paraId="676480FA" w14:textId="77777777" w:rsidR="0021768F" w:rsidRDefault="00C75F30" w:rsidP="002A22BB">
            <w:pPr>
              <w:pStyle w:val="ParagraphStyle"/>
              <w:numPr>
                <w:ilvl w:val="0"/>
                <w:numId w:val="9"/>
              </w:numPr>
              <w:rPr>
                <w:lang w:bidi="hi-IN"/>
              </w:rPr>
            </w:pPr>
            <w:r>
              <w:rPr>
                <w:lang w:bidi="hi-IN"/>
              </w:rPr>
              <w:t>M</w:t>
            </w:r>
            <w:r w:rsidR="0021768F">
              <w:rPr>
                <w:lang w:bidi="hi-IN"/>
              </w:rPr>
              <w:t xml:space="preserve">aven </w:t>
            </w:r>
            <w:r>
              <w:rPr>
                <w:lang w:bidi="hi-IN"/>
              </w:rPr>
              <w:t>S</w:t>
            </w:r>
            <w:r w:rsidR="0021768F">
              <w:rPr>
                <w:lang w:bidi="hi-IN"/>
              </w:rPr>
              <w:t xml:space="preserve">urefire reports </w:t>
            </w:r>
            <w:r>
              <w:rPr>
                <w:lang w:bidi="hi-IN"/>
              </w:rPr>
              <w:t>that contain integration tests. Reports added to remote repository</w:t>
            </w:r>
          </w:p>
          <w:p w14:paraId="15B4E711" w14:textId="77777777" w:rsidR="002A22BB" w:rsidRDefault="002A22BB" w:rsidP="002A22BB">
            <w:pPr>
              <w:pStyle w:val="ParagraphBullet"/>
              <w:numPr>
                <w:ilvl w:val="0"/>
                <w:numId w:val="9"/>
              </w:numPr>
              <w:rPr>
                <w:lang w:bidi="hi-IN"/>
              </w:rPr>
            </w:pPr>
            <w:r>
              <w:rPr>
                <w:lang w:bidi="hi-IN"/>
              </w:rPr>
              <w:t>Issues added to GitHub</w:t>
            </w:r>
          </w:p>
          <w:p w14:paraId="655A1DD1" w14:textId="10BDF501" w:rsidR="002A22BB" w:rsidRDefault="002A22BB" w:rsidP="002A22BB">
            <w:pPr>
              <w:pStyle w:val="ParagraphBullet"/>
              <w:numPr>
                <w:ilvl w:val="0"/>
                <w:numId w:val="9"/>
              </w:numPr>
              <w:rPr>
                <w:lang w:bidi="hi-IN"/>
              </w:rPr>
            </w:pPr>
            <w:r>
              <w:rPr>
                <w:lang w:bidi="hi-IN"/>
              </w:rPr>
              <w:t>Risk assessment</w:t>
            </w:r>
            <w:r w:rsidR="00F8135C">
              <w:rPr>
                <w:lang w:bidi="hi-IN"/>
              </w:rPr>
              <w:t xml:space="preserve"> submitted to GitHub</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D36C5D9" w14:textId="7B599593" w:rsidR="005326E0" w:rsidRPr="001C627F" w:rsidRDefault="005326E0" w:rsidP="00F8135C">
            <w:pPr>
              <w:pStyle w:val="ParagraphStyle"/>
              <w:rPr>
                <w:b/>
                <w:bCs/>
                <w:lang w:bidi="hi-IN"/>
              </w:rPr>
            </w:pPr>
            <w:r>
              <w:rPr>
                <w:b/>
                <w:bCs/>
                <w:lang w:bidi="hi-I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4950F763" w14:textId="1C07617F" w:rsidR="005326E0" w:rsidRDefault="00C75F30" w:rsidP="00F8135C">
            <w:pPr>
              <w:pStyle w:val="ParagraphStyle"/>
              <w:rPr>
                <w:b/>
                <w:bCs/>
                <w:lang w:bidi="hi-IN"/>
              </w:rPr>
            </w:pPr>
            <w:r>
              <w:rPr>
                <w:b/>
                <w:bCs/>
                <w:lang w:bidi="hi-IN"/>
              </w:rPr>
              <w:t>0/</w:t>
            </w:r>
            <w:r w:rsidR="002A22BB">
              <w:rPr>
                <w:b/>
                <w:bCs/>
                <w:lang w:bidi="hi-IN"/>
              </w:rPr>
              <w:t>5</w:t>
            </w:r>
            <w:r>
              <w:rPr>
                <w:b/>
                <w:bCs/>
                <w:lang w:bidi="hi-IN"/>
              </w:rPr>
              <w:t xml:space="preserve"> points</w:t>
            </w:r>
          </w:p>
        </w:tc>
      </w:tr>
      <w:tr w:rsidR="005326E0" w:rsidRPr="001C627F" w14:paraId="615912C0" w14:textId="77777777" w:rsidTr="00C75F30">
        <w:trPr>
          <w:trHeight w:val="1"/>
        </w:trPr>
        <w:tc>
          <w:tcPr>
            <w:tcW w:w="6300" w:type="dxa"/>
            <w:vMerge/>
            <w:tcBorders>
              <w:top w:val="single" w:sz="4" w:space="0" w:color="auto"/>
              <w:left w:val="single" w:sz="4" w:space="0" w:color="auto"/>
              <w:bottom w:val="single" w:sz="4" w:space="0" w:color="auto"/>
              <w:right w:val="single" w:sz="4" w:space="0" w:color="auto"/>
            </w:tcBorders>
            <w:shd w:val="clear" w:color="auto" w:fill="FFFFFF"/>
          </w:tcPr>
          <w:p w14:paraId="32FB51A9" w14:textId="77777777" w:rsidR="005326E0" w:rsidRDefault="005326E0" w:rsidP="00F8135C">
            <w:pPr>
              <w:spacing w:after="0"/>
              <w:rPr>
                <w:rFonts w:cs="Open Sans"/>
                <w:b/>
                <w:caps/>
                <w:color w:val="797979"/>
                <w:kern w:val="2"/>
                <w:lang w:bidi="hi-IN"/>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6E788ED8" w14:textId="36CC2B9A" w:rsidR="005326E0" w:rsidRPr="001C627F" w:rsidRDefault="005326E0" w:rsidP="00F8135C">
            <w:pPr>
              <w:pStyle w:val="ParagraphStyle"/>
              <w:rPr>
                <w:b/>
                <w:bCs/>
                <w:lang w:bidi="hi-IN"/>
              </w:rPr>
            </w:pPr>
            <w:r>
              <w:rPr>
                <w:b/>
                <w:bCs/>
                <w:lang w:bidi="hi-I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220CD521" w14:textId="652EB25E" w:rsidR="005326E0" w:rsidRDefault="002A22BB" w:rsidP="00F8135C">
            <w:pPr>
              <w:pStyle w:val="ParagraphStyle"/>
              <w:rPr>
                <w:b/>
                <w:bCs/>
                <w:lang w:bidi="hi-IN"/>
              </w:rPr>
            </w:pPr>
            <w:r>
              <w:rPr>
                <w:b/>
                <w:bCs/>
                <w:lang w:bidi="hi-IN"/>
              </w:rPr>
              <w:t>2</w:t>
            </w:r>
            <w:r w:rsidR="00C75F30">
              <w:rPr>
                <w:b/>
                <w:bCs/>
                <w:lang w:bidi="hi-IN"/>
              </w:rPr>
              <w:t>/</w:t>
            </w:r>
            <w:r>
              <w:rPr>
                <w:b/>
                <w:bCs/>
                <w:lang w:bidi="hi-IN"/>
              </w:rPr>
              <w:t>5</w:t>
            </w:r>
            <w:r w:rsidR="00C75F30">
              <w:rPr>
                <w:b/>
                <w:bCs/>
                <w:lang w:bidi="hi-IN"/>
              </w:rPr>
              <w:t xml:space="preserve"> points</w:t>
            </w:r>
          </w:p>
        </w:tc>
      </w:tr>
      <w:tr w:rsidR="005326E0" w:rsidRPr="001C627F" w14:paraId="5D066F5D" w14:textId="77777777" w:rsidTr="00C75F30">
        <w:trPr>
          <w:trHeight w:val="1"/>
        </w:trPr>
        <w:tc>
          <w:tcPr>
            <w:tcW w:w="6300" w:type="dxa"/>
            <w:vMerge/>
            <w:tcBorders>
              <w:top w:val="single" w:sz="4" w:space="0" w:color="auto"/>
              <w:left w:val="single" w:sz="4" w:space="0" w:color="auto"/>
              <w:bottom w:val="single" w:sz="4" w:space="0" w:color="auto"/>
              <w:right w:val="single" w:sz="4" w:space="0" w:color="auto"/>
            </w:tcBorders>
            <w:shd w:val="clear" w:color="auto" w:fill="FFFFFF"/>
          </w:tcPr>
          <w:p w14:paraId="31313FB2" w14:textId="77777777" w:rsidR="005326E0" w:rsidRDefault="005326E0" w:rsidP="00F8135C">
            <w:pPr>
              <w:spacing w:after="0"/>
              <w:rPr>
                <w:rFonts w:cs="Open Sans"/>
                <w:b/>
                <w:caps/>
                <w:color w:val="797979"/>
                <w:kern w:val="2"/>
                <w:lang w:bidi="hi-IN"/>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9655160" w14:textId="51B18EE2" w:rsidR="005326E0" w:rsidRPr="001C627F" w:rsidRDefault="005326E0" w:rsidP="00F8135C">
            <w:pPr>
              <w:pStyle w:val="ParagraphStyle"/>
              <w:rPr>
                <w:b/>
                <w:bCs/>
                <w:lang w:bidi="hi-IN"/>
              </w:rPr>
            </w:pPr>
            <w:r>
              <w:rPr>
                <w:b/>
                <w:bCs/>
                <w:lang w:bidi="hi-I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4EEFB52D" w14:textId="3196D663" w:rsidR="005326E0" w:rsidRDefault="002A22BB" w:rsidP="00F8135C">
            <w:pPr>
              <w:pStyle w:val="ParagraphStyle"/>
              <w:rPr>
                <w:b/>
                <w:bCs/>
                <w:lang w:bidi="hi-IN"/>
              </w:rPr>
            </w:pPr>
            <w:r>
              <w:rPr>
                <w:b/>
                <w:bCs/>
                <w:lang w:bidi="hi-IN"/>
              </w:rPr>
              <w:t>3</w:t>
            </w:r>
            <w:r w:rsidR="00C75F30">
              <w:rPr>
                <w:b/>
                <w:bCs/>
                <w:lang w:bidi="hi-IN"/>
              </w:rPr>
              <w:t>/</w:t>
            </w:r>
            <w:r>
              <w:rPr>
                <w:b/>
                <w:bCs/>
                <w:lang w:bidi="hi-IN"/>
              </w:rPr>
              <w:t>5</w:t>
            </w:r>
            <w:r w:rsidR="00C75F30">
              <w:rPr>
                <w:b/>
                <w:bCs/>
                <w:lang w:bidi="hi-IN"/>
              </w:rPr>
              <w:t xml:space="preserve"> points</w:t>
            </w:r>
          </w:p>
        </w:tc>
      </w:tr>
      <w:tr w:rsidR="005326E0" w:rsidRPr="001C627F" w14:paraId="085E741D" w14:textId="77777777" w:rsidTr="00C75F30">
        <w:trPr>
          <w:trHeight w:val="1"/>
        </w:trPr>
        <w:tc>
          <w:tcPr>
            <w:tcW w:w="6300" w:type="dxa"/>
            <w:vMerge/>
            <w:tcBorders>
              <w:top w:val="single" w:sz="4" w:space="0" w:color="auto"/>
              <w:left w:val="single" w:sz="4" w:space="0" w:color="auto"/>
              <w:bottom w:val="single" w:sz="4" w:space="0" w:color="auto"/>
              <w:right w:val="single" w:sz="4" w:space="0" w:color="auto"/>
            </w:tcBorders>
            <w:shd w:val="clear" w:color="auto" w:fill="FFFFFF"/>
          </w:tcPr>
          <w:p w14:paraId="5AEB31D4" w14:textId="77777777" w:rsidR="005326E0" w:rsidRDefault="005326E0" w:rsidP="00F8135C">
            <w:pPr>
              <w:spacing w:after="0"/>
              <w:rPr>
                <w:rFonts w:cs="Open Sans"/>
                <w:b/>
                <w:caps/>
                <w:color w:val="797979"/>
                <w:kern w:val="2"/>
                <w:lang w:bidi="hi-IN"/>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0BE37333" w14:textId="23C34913" w:rsidR="005326E0" w:rsidRPr="001C627F" w:rsidRDefault="005326E0" w:rsidP="00F8135C">
            <w:pPr>
              <w:pStyle w:val="ParagraphStyle"/>
              <w:rPr>
                <w:b/>
                <w:bCs/>
                <w:lang w:bidi="hi-IN"/>
              </w:rPr>
            </w:pPr>
            <w:r>
              <w:rPr>
                <w:b/>
                <w:bCs/>
                <w:lang w:bidi="hi-I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2FC7358F" w14:textId="039AE0CA" w:rsidR="005326E0" w:rsidRDefault="002A22BB" w:rsidP="00F8135C">
            <w:pPr>
              <w:pStyle w:val="ParagraphStyle"/>
              <w:rPr>
                <w:b/>
                <w:bCs/>
                <w:lang w:bidi="hi-IN"/>
              </w:rPr>
            </w:pPr>
            <w:r>
              <w:rPr>
                <w:b/>
                <w:bCs/>
                <w:lang w:bidi="hi-IN"/>
              </w:rPr>
              <w:t>4</w:t>
            </w:r>
            <w:r w:rsidR="00C75F30">
              <w:rPr>
                <w:b/>
                <w:bCs/>
                <w:lang w:bidi="hi-IN"/>
              </w:rPr>
              <w:t>/</w:t>
            </w:r>
            <w:r>
              <w:rPr>
                <w:b/>
                <w:bCs/>
                <w:lang w:bidi="hi-IN"/>
              </w:rPr>
              <w:t>5</w:t>
            </w:r>
            <w:r w:rsidR="00C75F30">
              <w:rPr>
                <w:b/>
                <w:bCs/>
                <w:lang w:bidi="hi-IN"/>
              </w:rPr>
              <w:t xml:space="preserve"> points</w:t>
            </w:r>
          </w:p>
        </w:tc>
      </w:tr>
      <w:tr w:rsidR="005326E0" w:rsidRPr="001C627F" w14:paraId="66910AD9" w14:textId="77777777" w:rsidTr="00C75F30">
        <w:trPr>
          <w:trHeight w:val="1"/>
        </w:trPr>
        <w:tc>
          <w:tcPr>
            <w:tcW w:w="6300" w:type="dxa"/>
            <w:vMerge/>
            <w:tcBorders>
              <w:top w:val="single" w:sz="4" w:space="0" w:color="auto"/>
              <w:left w:val="single" w:sz="4" w:space="0" w:color="auto"/>
              <w:bottom w:val="single" w:sz="4" w:space="0" w:color="auto"/>
              <w:right w:val="single" w:sz="4" w:space="0" w:color="auto"/>
            </w:tcBorders>
            <w:shd w:val="clear" w:color="auto" w:fill="FFFFFF"/>
          </w:tcPr>
          <w:p w14:paraId="23504FBC" w14:textId="77777777" w:rsidR="005326E0" w:rsidRDefault="005326E0" w:rsidP="00F8135C">
            <w:pPr>
              <w:spacing w:after="0"/>
              <w:rPr>
                <w:rFonts w:cs="Open Sans"/>
                <w:b/>
                <w:caps/>
                <w:color w:val="797979"/>
                <w:kern w:val="2"/>
                <w:lang w:bidi="hi-IN"/>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5B0FB1F1" w14:textId="15D710A2" w:rsidR="005326E0" w:rsidRPr="001C627F" w:rsidRDefault="005326E0" w:rsidP="00F8135C">
            <w:pPr>
              <w:pStyle w:val="ParagraphStyle"/>
              <w:rPr>
                <w:b/>
                <w:bCs/>
                <w:lang w:bidi="hi-IN"/>
              </w:rPr>
            </w:pPr>
            <w:r>
              <w:rPr>
                <w:b/>
                <w:bCs/>
                <w:lang w:bidi="hi-I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042A51CE" w14:textId="2871031F" w:rsidR="005326E0" w:rsidRDefault="002A22BB" w:rsidP="00F8135C">
            <w:pPr>
              <w:pStyle w:val="ParagraphStyle"/>
              <w:rPr>
                <w:b/>
                <w:bCs/>
                <w:lang w:bidi="hi-IN"/>
              </w:rPr>
            </w:pPr>
            <w:r>
              <w:rPr>
                <w:b/>
                <w:bCs/>
                <w:lang w:bidi="hi-IN"/>
              </w:rPr>
              <w:t>5</w:t>
            </w:r>
            <w:r w:rsidR="00C75F30">
              <w:rPr>
                <w:b/>
                <w:bCs/>
                <w:lang w:bidi="hi-IN"/>
              </w:rPr>
              <w:t>/</w:t>
            </w:r>
            <w:r>
              <w:rPr>
                <w:b/>
                <w:bCs/>
                <w:lang w:bidi="hi-IN"/>
              </w:rPr>
              <w:t>5</w:t>
            </w:r>
            <w:r w:rsidR="00C75F30">
              <w:rPr>
                <w:b/>
                <w:bCs/>
                <w:lang w:bidi="hi-IN"/>
              </w:rPr>
              <w:t xml:space="preserve"> points</w:t>
            </w:r>
          </w:p>
        </w:tc>
      </w:tr>
    </w:tbl>
    <w:p w14:paraId="07115A45" w14:textId="77777777" w:rsidR="00B42219" w:rsidRDefault="00B42219" w:rsidP="00067776">
      <w:pPr>
        <w:rPr>
          <w:rFonts w:ascii="Montserrat" w:eastAsiaTheme="majorEastAsia" w:hAnsi="Montserrat" w:cstheme="majorBidi"/>
          <w:b/>
          <w:color w:val="004050"/>
          <w:szCs w:val="26"/>
        </w:rPr>
      </w:pPr>
    </w:p>
    <w:p w14:paraId="791AF9C8" w14:textId="1CC6860D" w:rsidR="00B42219" w:rsidRPr="00067776" w:rsidRDefault="00B42219" w:rsidP="00067776">
      <w:pPr>
        <w:rPr>
          <w:rFonts w:ascii="Montserrat" w:eastAsiaTheme="majorEastAsia" w:hAnsi="Montserrat" w:cstheme="majorBidi"/>
          <w:b/>
          <w:color w:val="004050"/>
          <w:szCs w:val="26"/>
        </w:rPr>
        <w:sectPr w:rsidR="00B42219" w:rsidRPr="00067776">
          <w:headerReference w:type="default" r:id="rId10"/>
          <w:footerReference w:type="default" r:id="rId11"/>
          <w:pgSz w:w="11906" w:h="16838"/>
          <w:pgMar w:top="1440" w:right="1440" w:bottom="1440" w:left="1440" w:header="708" w:footer="708" w:gutter="0"/>
          <w:cols w:space="708"/>
          <w:docGrid w:linePitch="360"/>
        </w:sectPr>
      </w:pPr>
    </w:p>
    <w:p w14:paraId="1AED5596" w14:textId="77777777" w:rsidR="00DD276D" w:rsidRPr="00DD276D" w:rsidRDefault="00DD276D" w:rsidP="00DD276D">
      <w:pPr>
        <w:pStyle w:val="Heading2"/>
      </w:pPr>
    </w:p>
    <w:sectPr w:rsidR="00DD276D" w:rsidRPr="00DD276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AC8FF" w14:textId="77777777" w:rsidR="003C1057" w:rsidRDefault="003C1057" w:rsidP="009B4EED">
      <w:pPr>
        <w:spacing w:after="0" w:line="240" w:lineRule="auto"/>
      </w:pPr>
      <w:r>
        <w:separator/>
      </w:r>
    </w:p>
  </w:endnote>
  <w:endnote w:type="continuationSeparator" w:id="0">
    <w:p w14:paraId="04113444" w14:textId="77777777" w:rsidR="003C1057" w:rsidRDefault="003C1057"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70347"/>
      <w:docPartObj>
        <w:docPartGallery w:val="Page Numbers (Bottom of Page)"/>
        <w:docPartUnique/>
      </w:docPartObj>
    </w:sdtPr>
    <w:sdtEndPr>
      <w:rPr>
        <w:rFonts w:ascii="Montserrat Light" w:hAnsi="Montserrat Light"/>
        <w:noProof/>
        <w:sz w:val="20"/>
      </w:rPr>
    </w:sdtEndPr>
    <w:sdtContent>
      <w:p w14:paraId="1BA5463C" w14:textId="77777777" w:rsidR="00F8135C" w:rsidRDefault="00F8135C" w:rsidP="00DD276D">
        <w:pPr>
          <w:pStyle w:val="Footer"/>
        </w:pPr>
      </w:p>
      <w:p w14:paraId="2E84220C" w14:textId="77777777" w:rsidR="00F8135C" w:rsidRDefault="00F8135C">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sidRPr="001E1DDE">
          <w:rPr>
            <w:rFonts w:ascii="Montserrat Light" w:hAnsi="Montserrat Light"/>
            <w:noProof/>
            <w:sz w:val="20"/>
          </w:rPr>
          <w:t>Fundamental Project Specification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F8135C" w:rsidRDefault="00F8135C" w:rsidP="00DD276D">
        <w:pPr>
          <w:pStyle w:val="Footer"/>
        </w:pPr>
      </w:p>
      <w:p w14:paraId="72FFFC58" w14:textId="77777777" w:rsidR="00F8135C" w:rsidRPr="00DD276D" w:rsidRDefault="003C1057" w:rsidP="00DD276D">
        <w:pPr>
          <w:pStyle w:val="Footer"/>
          <w:rPr>
            <w:rFonts w:ascii="Montserrat Light" w:hAnsi="Montserrat Light"/>
            <w:sz w:val="20"/>
          </w:rPr>
        </w:pPr>
      </w:p>
    </w:sdtContent>
  </w:sdt>
  <w:p w14:paraId="6180BBCB" w14:textId="77777777" w:rsidR="00F8135C" w:rsidRDefault="00F81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AEFDD" w14:textId="77777777" w:rsidR="003C1057" w:rsidRDefault="003C1057" w:rsidP="009B4EED">
      <w:pPr>
        <w:spacing w:after="0" w:line="240" w:lineRule="auto"/>
      </w:pPr>
      <w:r>
        <w:separator/>
      </w:r>
    </w:p>
  </w:footnote>
  <w:footnote w:type="continuationSeparator" w:id="0">
    <w:p w14:paraId="464E35D9" w14:textId="77777777" w:rsidR="003C1057" w:rsidRDefault="003C1057"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5F75D" w14:textId="77777777" w:rsidR="00F8135C" w:rsidRDefault="00F8135C">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F98B0" w14:textId="77777777" w:rsidR="00F8135C" w:rsidRDefault="00F8135C">
    <w:pPr>
      <w:pStyle w:val="Header"/>
    </w:pPr>
    <w:r w:rsidRPr="00DD276D">
      <w:rPr>
        <w:noProof/>
        <w:lang w:eastAsia="en-GB"/>
      </w:rPr>
      <mc:AlternateContent>
        <mc:Choice Requires="wps">
          <w:drawing>
            <wp:anchor distT="0" distB="0" distL="114300" distR="114300" simplePos="0" relativeHeight="251660288" behindDoc="0" locked="0" layoutInCell="1" allowOverlap="1" wp14:anchorId="60E4D9F1" wp14:editId="4689ED95">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4A6B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2" behindDoc="0" locked="0" layoutInCell="1" allowOverlap="1" wp14:anchorId="346C50B6" wp14:editId="3A6118F4">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F16CB" w14:textId="77777777" w:rsidR="00F8135C" w:rsidRPr="00DD276D" w:rsidRDefault="00F8135C" w:rsidP="00DD276D">
    <w:pPr>
      <w:pStyle w:val="Header"/>
    </w:pPr>
    <w:r>
      <w:rPr>
        <w:noProof/>
        <w:lang w:eastAsia="en-GB"/>
      </w:rPr>
      <w:drawing>
        <wp:anchor distT="0" distB="0" distL="114300" distR="114300" simplePos="0" relativeHeight="251662336"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3"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4"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46334"/>
    <w:rsid w:val="00067776"/>
    <w:rsid w:val="000B5C93"/>
    <w:rsid w:val="000F2423"/>
    <w:rsid w:val="001C627F"/>
    <w:rsid w:val="001E1DDE"/>
    <w:rsid w:val="00216DFD"/>
    <w:rsid w:val="0021768F"/>
    <w:rsid w:val="002A22BB"/>
    <w:rsid w:val="002C12D1"/>
    <w:rsid w:val="002D6046"/>
    <w:rsid w:val="0038688E"/>
    <w:rsid w:val="003C1057"/>
    <w:rsid w:val="005326E0"/>
    <w:rsid w:val="00620EE7"/>
    <w:rsid w:val="0063369C"/>
    <w:rsid w:val="00676B23"/>
    <w:rsid w:val="00696BB3"/>
    <w:rsid w:val="006B0FD9"/>
    <w:rsid w:val="00761212"/>
    <w:rsid w:val="007F67B6"/>
    <w:rsid w:val="00877F9C"/>
    <w:rsid w:val="008E0381"/>
    <w:rsid w:val="008F74D3"/>
    <w:rsid w:val="0090600E"/>
    <w:rsid w:val="009B4EED"/>
    <w:rsid w:val="009C5AD3"/>
    <w:rsid w:val="00A90FE4"/>
    <w:rsid w:val="00B42219"/>
    <w:rsid w:val="00C75F30"/>
    <w:rsid w:val="00D36666"/>
    <w:rsid w:val="00DA6130"/>
    <w:rsid w:val="00DD276D"/>
    <w:rsid w:val="00E63494"/>
    <w:rsid w:val="00ED2EE6"/>
    <w:rsid w:val="00F413D1"/>
    <w:rsid w:val="00F52BDE"/>
    <w:rsid w:val="00F8135C"/>
    <w:rsid w:val="00FC1C23"/>
    <w:rsid w:val="00FC3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fia-online.org/en/framewor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A972-6C26-4996-8E2E-92DB0E0C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555</TotalTime>
  <Pages>13</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Perrins</cp:lastModifiedBy>
  <cp:revision>4</cp:revision>
  <dcterms:created xsi:type="dcterms:W3CDTF">2020-01-10T22:43:00Z</dcterms:created>
  <dcterms:modified xsi:type="dcterms:W3CDTF">2020-01-15T15:21:00Z</dcterms:modified>
</cp:coreProperties>
</file>